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59" w:type="dxa"/>
        <w:tblLook w:val="00A0"/>
      </w:tblPr>
      <w:tblGrid>
        <w:gridCol w:w="3827"/>
        <w:gridCol w:w="9923"/>
      </w:tblGrid>
      <w:tr w:rsidR="00D73C94" w:rsidRPr="002A479B" w:rsidTr="00923D7F">
        <w:tc>
          <w:tcPr>
            <w:tcW w:w="3827" w:type="dxa"/>
          </w:tcPr>
          <w:p w:rsidR="00D73C94" w:rsidRPr="00923D7F" w:rsidRDefault="00D73C94" w:rsidP="00923D7F">
            <w:pPr>
              <w:jc w:val="center"/>
              <w:rPr>
                <w:rFonts w:ascii="Times New Roman" w:hAnsi="Times New Roman"/>
              </w:rPr>
            </w:pPr>
            <w:r w:rsidRPr="00923D7F">
              <w:rPr>
                <w:rFonts w:ascii="Times New Roman" w:hAnsi="Times New Roman"/>
              </w:rPr>
              <w:t>TIỂU ĐOÀN 18</w:t>
            </w:r>
          </w:p>
          <w:p w:rsidR="00D73C94" w:rsidRPr="00923D7F" w:rsidRDefault="00D73C94" w:rsidP="00923D7F">
            <w:pPr>
              <w:jc w:val="center"/>
              <w:rPr>
                <w:rFonts w:ascii="Times New Roman" w:hAnsi="Times New Roman"/>
                <w:b/>
              </w:rPr>
            </w:pPr>
            <w:r w:rsidRPr="00923D7F">
              <w:rPr>
                <w:rFonts w:ascii="Times New Roman" w:hAnsi="Times New Roman"/>
                <w:b/>
              </w:rPr>
              <w:t>ĐẠI ĐỘI 2</w:t>
            </w:r>
          </w:p>
          <w:p w:rsidR="00D73C94" w:rsidRPr="00923D7F" w:rsidRDefault="00D73C94">
            <w:pPr>
              <w:rPr>
                <w:rFonts w:ascii="Times New Roman" w:hAnsi="Times New Roman"/>
                <w:color w:val="000000"/>
              </w:rPr>
            </w:pPr>
            <w:r>
              <w:rPr>
                <w:noProof/>
              </w:rPr>
              <w:pict>
                <v:line id="Straight Connector 2" o:spid="_x0000_s1026" style="position:absolute;z-index:251657216;visibility:visible" from="58.75pt,1.3pt" to="116.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"/>
              </w:pict>
            </w:r>
          </w:p>
        </w:tc>
        <w:tc>
          <w:tcPr>
            <w:tcW w:w="9923" w:type="dxa"/>
          </w:tcPr>
          <w:p w:rsidR="00D73C94" w:rsidRPr="00923D7F" w:rsidRDefault="00D73C94" w:rsidP="00923D7F">
            <w:pPr>
              <w:jc w:val="center"/>
              <w:rPr>
                <w:rFonts w:ascii="Times New Roman" w:hAnsi="Times New Roman"/>
                <w:b/>
              </w:rPr>
            </w:pPr>
            <w:r w:rsidRPr="00923D7F">
              <w:rPr>
                <w:rFonts w:ascii="Times New Roman" w:hAnsi="Times New Roman"/>
                <w:b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923D7F">
                  <w:rPr>
                    <w:rFonts w:ascii="Times New Roman" w:hAnsi="Times New Roman"/>
                    <w:b/>
                  </w:rPr>
                  <w:t>NAM</w:t>
                </w:r>
              </w:smartTag>
            </w:smartTag>
          </w:p>
          <w:p w:rsidR="00D73C94" w:rsidRPr="00923D7F" w:rsidRDefault="00D73C94" w:rsidP="00923D7F">
            <w:pPr>
              <w:jc w:val="center"/>
              <w:rPr>
                <w:rFonts w:ascii="Times New Roman" w:hAnsi="Times New Roman"/>
                <w:b/>
              </w:rPr>
            </w:pPr>
            <w:r w:rsidRPr="00923D7F">
              <w:rPr>
                <w:rFonts w:ascii="Times New Roman" w:hAnsi="Times New Roman"/>
                <w:b/>
              </w:rPr>
              <w:t>Độc lập – Tự do – Hạnh phúc</w:t>
            </w:r>
          </w:p>
          <w:p w:rsidR="00D73C94" w:rsidRPr="00923D7F" w:rsidRDefault="00D73C94" w:rsidP="00923D7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7" type="#_x0000_t32" style="position:absolute;left:0;text-align:left;margin-left:155.4pt;margin-top:1.05pt;width:173.25pt;height:0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"/>
              </w:pict>
            </w:r>
          </w:p>
          <w:p w:rsidR="00D73C94" w:rsidRPr="00923D7F" w:rsidRDefault="00D73C94" w:rsidP="00923D7F">
            <w:pPr>
              <w:jc w:val="center"/>
              <w:rPr>
                <w:rFonts w:ascii="Times New Roman" w:hAnsi="Times New Roman"/>
              </w:rPr>
            </w:pPr>
            <w:r w:rsidRPr="00923D7F">
              <w:rPr>
                <w:rFonts w:ascii="Times New Roman" w:hAnsi="Times New Roman"/>
                <w:i/>
              </w:rPr>
              <w:t>Bắc Giang, Ngày 21 tháng 12 năm 2021</w:t>
            </w:r>
          </w:p>
        </w:tc>
      </w:tr>
    </w:tbl>
    <w:p w:rsidR="00D73C94" w:rsidRPr="002A479B" w:rsidRDefault="00D73C94">
      <w:pPr>
        <w:rPr>
          <w:rFonts w:ascii="Times New Roman" w:hAnsi="Times New Roman"/>
        </w:rPr>
      </w:pPr>
    </w:p>
    <w:p w:rsidR="00D73C94" w:rsidRDefault="00D73C94" w:rsidP="002A479B">
      <w:pPr>
        <w:tabs>
          <w:tab w:val="left" w:pos="2423"/>
        </w:tabs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KẾ HOẠCH</w:t>
      </w:r>
    </w:p>
    <w:p w:rsidR="00D73C94" w:rsidRDefault="00D73C94" w:rsidP="002A479B">
      <w:pPr>
        <w:tabs>
          <w:tab w:val="left" w:pos="2423"/>
        </w:tabs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Tổ chức kiểm kê tài sản công thời điểm 0 giờ ngày 01/01/2022</w:t>
      </w:r>
    </w:p>
    <w:p w:rsidR="00D73C94" w:rsidRDefault="00D73C94" w:rsidP="002A479B">
      <w:pPr>
        <w:tabs>
          <w:tab w:val="left" w:pos="2423"/>
          <w:tab w:val="center" w:pos="7569"/>
          <w:tab w:val="left" w:pos="10122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noProof/>
        </w:rPr>
        <w:pict>
          <v:line id="Straight Connector 3" o:spid="_x0000_s1028" style="position:absolute;flip:y;z-index:251658240;visibility:visible;mso-position-horizontal-relative:text;mso-position-vertical-relative:text" from="281.15pt,3.65pt" to="478.4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"/>
        </w:pict>
      </w:r>
      <w:r>
        <w:rPr>
          <w:rFonts w:ascii="Times New Roman" w:hAnsi="Times New Roman"/>
          <w:b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10"/>
        <w:gridCol w:w="1775"/>
        <w:gridCol w:w="1701"/>
        <w:gridCol w:w="5954"/>
        <w:gridCol w:w="4615"/>
      </w:tblGrid>
      <w:tr w:rsidR="00D73C94" w:rsidTr="00923D7F">
        <w:tc>
          <w:tcPr>
            <w:tcW w:w="1310" w:type="dxa"/>
          </w:tcPr>
          <w:p w:rsidR="00D73C94" w:rsidRPr="00923D7F" w:rsidRDefault="00D73C94" w:rsidP="00923D7F">
            <w:pPr>
              <w:tabs>
                <w:tab w:val="left" w:pos="2423"/>
                <w:tab w:val="center" w:pos="7569"/>
                <w:tab w:val="left" w:pos="10122"/>
              </w:tabs>
              <w:rPr>
                <w:rFonts w:ascii="Times New Roman" w:hAnsi="Times New Roman"/>
                <w:b/>
              </w:rPr>
            </w:pPr>
            <w:r>
              <w:rPr>
                <w:noProof/>
              </w:rPr>
              <w:pict>
                <v:line id="Straight Connector 4" o:spid="_x0000_s1029" style="position:absolute;flip:y;z-index:251659264;visibility:visible" from="-3.4pt,.25pt" to="59.6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"/>
              </w:pict>
            </w:r>
            <w:r w:rsidRPr="00923D7F">
              <w:rPr>
                <w:rFonts w:ascii="Times New Roman" w:hAnsi="Times New Roman"/>
                <w:b/>
              </w:rPr>
              <w:t>Thứ</w:t>
            </w:r>
          </w:p>
          <w:p w:rsidR="00D73C94" w:rsidRPr="00923D7F" w:rsidRDefault="00D73C94" w:rsidP="00923D7F">
            <w:pPr>
              <w:tabs>
                <w:tab w:val="left" w:pos="2423"/>
                <w:tab w:val="center" w:pos="7569"/>
                <w:tab w:val="left" w:pos="10122"/>
              </w:tabs>
              <w:rPr>
                <w:rFonts w:ascii="Times New Roman" w:hAnsi="Times New Roman"/>
                <w:b/>
              </w:rPr>
            </w:pPr>
          </w:p>
          <w:p w:rsidR="00D73C94" w:rsidRPr="00923D7F" w:rsidRDefault="00D73C94" w:rsidP="00923D7F">
            <w:pPr>
              <w:tabs>
                <w:tab w:val="left" w:pos="2423"/>
                <w:tab w:val="center" w:pos="7569"/>
                <w:tab w:val="left" w:pos="10122"/>
              </w:tabs>
              <w:jc w:val="center"/>
              <w:rPr>
                <w:rFonts w:ascii="Times New Roman" w:hAnsi="Times New Roman"/>
                <w:b/>
              </w:rPr>
            </w:pPr>
            <w:r w:rsidRPr="00923D7F">
              <w:rPr>
                <w:rFonts w:ascii="Times New Roman" w:hAnsi="Times New Roman"/>
                <w:b/>
              </w:rPr>
              <w:t xml:space="preserve">        Ngày</w:t>
            </w:r>
          </w:p>
        </w:tc>
        <w:tc>
          <w:tcPr>
            <w:tcW w:w="1775" w:type="dxa"/>
            <w:vAlign w:val="center"/>
          </w:tcPr>
          <w:p w:rsidR="00D73C94" w:rsidRPr="00923D7F" w:rsidRDefault="00D73C94" w:rsidP="00923D7F">
            <w:pPr>
              <w:tabs>
                <w:tab w:val="left" w:pos="2423"/>
                <w:tab w:val="center" w:pos="7569"/>
                <w:tab w:val="left" w:pos="10122"/>
              </w:tabs>
              <w:jc w:val="center"/>
              <w:rPr>
                <w:rFonts w:ascii="Times New Roman" w:hAnsi="Times New Roman"/>
                <w:b/>
              </w:rPr>
            </w:pPr>
            <w:r w:rsidRPr="00923D7F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1701" w:type="dxa"/>
            <w:vAlign w:val="center"/>
          </w:tcPr>
          <w:p w:rsidR="00D73C94" w:rsidRPr="00923D7F" w:rsidRDefault="00D73C94" w:rsidP="00923D7F">
            <w:pPr>
              <w:tabs>
                <w:tab w:val="left" w:pos="2423"/>
                <w:tab w:val="center" w:pos="7569"/>
                <w:tab w:val="left" w:pos="10122"/>
              </w:tabs>
              <w:jc w:val="center"/>
              <w:rPr>
                <w:rFonts w:ascii="Times New Roman" w:hAnsi="Times New Roman"/>
                <w:b/>
              </w:rPr>
            </w:pPr>
            <w:r w:rsidRPr="00923D7F">
              <w:rPr>
                <w:rFonts w:ascii="Times New Roman" w:hAnsi="Times New Roman"/>
                <w:b/>
              </w:rPr>
              <w:t>Thời gian</w:t>
            </w:r>
          </w:p>
          <w:p w:rsidR="00D73C94" w:rsidRPr="00923D7F" w:rsidRDefault="00D73C94" w:rsidP="00923D7F">
            <w:pPr>
              <w:tabs>
                <w:tab w:val="left" w:pos="2423"/>
                <w:tab w:val="center" w:pos="7569"/>
                <w:tab w:val="left" w:pos="10122"/>
              </w:tabs>
              <w:jc w:val="center"/>
              <w:rPr>
                <w:rFonts w:ascii="Times New Roman" w:hAnsi="Times New Roman"/>
                <w:b/>
              </w:rPr>
            </w:pPr>
            <w:r w:rsidRPr="00923D7F">
              <w:rPr>
                <w:rFonts w:ascii="Times New Roman" w:hAnsi="Times New Roman"/>
                <w:b/>
              </w:rPr>
              <w:t>kiểm kê</w:t>
            </w:r>
          </w:p>
        </w:tc>
        <w:tc>
          <w:tcPr>
            <w:tcW w:w="5954" w:type="dxa"/>
            <w:vAlign w:val="center"/>
          </w:tcPr>
          <w:p w:rsidR="00D73C94" w:rsidRPr="00923D7F" w:rsidRDefault="00D73C94" w:rsidP="00923D7F">
            <w:pPr>
              <w:tabs>
                <w:tab w:val="left" w:pos="2423"/>
                <w:tab w:val="center" w:pos="7569"/>
                <w:tab w:val="left" w:pos="10122"/>
              </w:tabs>
              <w:jc w:val="center"/>
              <w:rPr>
                <w:rFonts w:ascii="Times New Roman" w:hAnsi="Times New Roman"/>
                <w:b/>
              </w:rPr>
            </w:pPr>
            <w:r w:rsidRPr="00923D7F">
              <w:rPr>
                <w:rFonts w:ascii="Times New Roman" w:hAnsi="Times New Roman"/>
                <w:b/>
              </w:rPr>
              <w:t>Nội dung kiểm tra, kiểm kê</w:t>
            </w:r>
          </w:p>
        </w:tc>
        <w:tc>
          <w:tcPr>
            <w:tcW w:w="4615" w:type="dxa"/>
            <w:vAlign w:val="center"/>
          </w:tcPr>
          <w:p w:rsidR="00D73C94" w:rsidRPr="00923D7F" w:rsidRDefault="00D73C94" w:rsidP="00923D7F">
            <w:pPr>
              <w:tabs>
                <w:tab w:val="left" w:pos="2423"/>
                <w:tab w:val="center" w:pos="7569"/>
                <w:tab w:val="left" w:pos="10122"/>
              </w:tabs>
              <w:jc w:val="center"/>
              <w:rPr>
                <w:rFonts w:ascii="Times New Roman" w:hAnsi="Times New Roman"/>
                <w:b/>
              </w:rPr>
            </w:pPr>
            <w:r w:rsidRPr="00923D7F">
              <w:rPr>
                <w:rFonts w:ascii="Times New Roman" w:hAnsi="Times New Roman"/>
                <w:b/>
              </w:rPr>
              <w:t>Thành phần kiểm kê</w:t>
            </w:r>
          </w:p>
        </w:tc>
      </w:tr>
      <w:tr w:rsidR="00D73C94" w:rsidTr="00923D7F">
        <w:tc>
          <w:tcPr>
            <w:tcW w:w="1310" w:type="dxa"/>
            <w:vMerge w:val="restart"/>
            <w:vAlign w:val="center"/>
          </w:tcPr>
          <w:p w:rsidR="00D73C94" w:rsidRPr="00333FE1" w:rsidRDefault="00D73C94" w:rsidP="00923D7F">
            <w:pPr>
              <w:tabs>
                <w:tab w:val="left" w:pos="2423"/>
                <w:tab w:val="center" w:pos="7569"/>
                <w:tab w:val="left" w:pos="10122"/>
              </w:tabs>
              <w:jc w:val="center"/>
              <w:rPr>
                <w:rFonts w:ascii="Times New Roman" w:hAnsi="Times New Roman"/>
                <w:b/>
                <w:sz w:val="24"/>
              </w:rPr>
            </w:pPr>
            <w:r w:rsidRPr="00333FE1">
              <w:rPr>
                <w:rFonts w:ascii="Times New Roman" w:hAnsi="Times New Roman"/>
                <w:b/>
                <w:sz w:val="24"/>
              </w:rPr>
              <w:t>Thứ 3</w:t>
            </w:r>
          </w:p>
          <w:p w:rsidR="00D73C94" w:rsidRPr="00333FE1" w:rsidRDefault="00D73C94" w:rsidP="00923D7F">
            <w:pPr>
              <w:tabs>
                <w:tab w:val="left" w:pos="2423"/>
                <w:tab w:val="center" w:pos="7569"/>
                <w:tab w:val="left" w:pos="10122"/>
              </w:tabs>
              <w:jc w:val="center"/>
              <w:rPr>
                <w:rFonts w:ascii="Times New Roman" w:hAnsi="Times New Roman"/>
                <w:b/>
                <w:sz w:val="24"/>
              </w:rPr>
            </w:pPr>
            <w:r w:rsidRPr="00333FE1">
              <w:rPr>
                <w:rFonts w:ascii="Times New Roman" w:hAnsi="Times New Roman"/>
                <w:b/>
                <w:sz w:val="24"/>
              </w:rPr>
              <w:t>04/01/2022</w:t>
            </w:r>
          </w:p>
          <w:p w:rsidR="00D73C94" w:rsidRPr="00923D7F" w:rsidRDefault="00D73C94" w:rsidP="00923D7F">
            <w:pPr>
              <w:tabs>
                <w:tab w:val="left" w:pos="2423"/>
                <w:tab w:val="center" w:pos="7569"/>
                <w:tab w:val="left" w:pos="10122"/>
              </w:tabs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75" w:type="dxa"/>
            <w:vAlign w:val="center"/>
          </w:tcPr>
          <w:p w:rsidR="00D73C94" w:rsidRPr="00333FE1" w:rsidRDefault="00D73C94" w:rsidP="00923D7F">
            <w:pPr>
              <w:tabs>
                <w:tab w:val="left" w:pos="2423"/>
                <w:tab w:val="center" w:pos="7569"/>
                <w:tab w:val="left" w:pos="10122"/>
              </w:tabs>
              <w:jc w:val="center"/>
              <w:rPr>
                <w:rFonts w:ascii="Times New Roman" w:hAnsi="Times New Roman"/>
                <w:b/>
                <w:sz w:val="24"/>
              </w:rPr>
            </w:pPr>
            <w:r w:rsidRPr="00333FE1">
              <w:rPr>
                <w:rFonts w:ascii="Times New Roman" w:hAnsi="Times New Roman"/>
                <w:b/>
                <w:sz w:val="24"/>
              </w:rPr>
              <w:t>Trung đội 4</w:t>
            </w:r>
          </w:p>
        </w:tc>
        <w:tc>
          <w:tcPr>
            <w:tcW w:w="1701" w:type="dxa"/>
          </w:tcPr>
          <w:p w:rsidR="00D73C94" w:rsidRPr="00923D7F" w:rsidRDefault="00D73C94" w:rsidP="00923D7F">
            <w:pPr>
              <w:tabs>
                <w:tab w:val="left" w:pos="2423"/>
                <w:tab w:val="center" w:pos="7569"/>
                <w:tab w:val="left" w:pos="10122"/>
              </w:tabs>
              <w:rPr>
                <w:rFonts w:ascii="Times New Roman" w:hAnsi="Times New Roman"/>
                <w:sz w:val="24"/>
              </w:rPr>
            </w:pPr>
            <w:r w:rsidRPr="00923D7F">
              <w:rPr>
                <w:rFonts w:ascii="Times New Roman" w:hAnsi="Times New Roman"/>
                <w:sz w:val="24"/>
              </w:rPr>
              <w:t>07.00 – 07.15</w:t>
            </w:r>
          </w:p>
          <w:p w:rsidR="00D73C94" w:rsidRPr="00923D7F" w:rsidRDefault="00D73C94" w:rsidP="00923D7F">
            <w:pPr>
              <w:tabs>
                <w:tab w:val="left" w:pos="2423"/>
                <w:tab w:val="center" w:pos="7569"/>
                <w:tab w:val="left" w:pos="10122"/>
              </w:tabs>
              <w:rPr>
                <w:rFonts w:ascii="Times New Roman" w:hAnsi="Times New Roman"/>
                <w:sz w:val="24"/>
              </w:rPr>
            </w:pPr>
            <w:r w:rsidRPr="00923D7F">
              <w:rPr>
                <w:rFonts w:ascii="Times New Roman" w:hAnsi="Times New Roman"/>
                <w:sz w:val="24"/>
              </w:rPr>
              <w:t>07.15 – 08.00</w:t>
            </w:r>
          </w:p>
        </w:tc>
        <w:tc>
          <w:tcPr>
            <w:tcW w:w="5954" w:type="dxa"/>
          </w:tcPr>
          <w:p w:rsidR="00D73C94" w:rsidRPr="00923D7F" w:rsidRDefault="00D73C94" w:rsidP="00923D7F">
            <w:pPr>
              <w:tabs>
                <w:tab w:val="left" w:pos="2423"/>
                <w:tab w:val="center" w:pos="7569"/>
                <w:tab w:val="left" w:pos="10122"/>
              </w:tabs>
              <w:jc w:val="both"/>
              <w:rPr>
                <w:rFonts w:ascii="Times New Roman" w:hAnsi="Times New Roman"/>
                <w:sz w:val="24"/>
              </w:rPr>
            </w:pPr>
            <w:r w:rsidRPr="00923D7F">
              <w:rPr>
                <w:rFonts w:ascii="Times New Roman" w:hAnsi="Times New Roman"/>
                <w:b/>
                <w:sz w:val="24"/>
              </w:rPr>
              <w:t>-</w:t>
            </w:r>
            <w:r w:rsidRPr="00923D7F">
              <w:rPr>
                <w:rFonts w:ascii="Times New Roman" w:hAnsi="Times New Roman"/>
                <w:sz w:val="24"/>
              </w:rPr>
              <w:t xml:space="preserve"> Đối chiếu số lượng trên sổ sách</w:t>
            </w:r>
          </w:p>
          <w:p w:rsidR="00D73C94" w:rsidRPr="00923D7F" w:rsidRDefault="00D73C94" w:rsidP="00923D7F">
            <w:pPr>
              <w:tabs>
                <w:tab w:val="left" w:pos="2423"/>
                <w:tab w:val="center" w:pos="7569"/>
                <w:tab w:val="left" w:pos="10122"/>
              </w:tabs>
              <w:jc w:val="both"/>
              <w:rPr>
                <w:rFonts w:ascii="Times New Roman" w:hAnsi="Times New Roman"/>
                <w:b/>
                <w:sz w:val="24"/>
              </w:rPr>
            </w:pPr>
            <w:r w:rsidRPr="00923D7F">
              <w:rPr>
                <w:rFonts w:ascii="Times New Roman" w:hAnsi="Times New Roman"/>
                <w:sz w:val="24"/>
              </w:rPr>
              <w:t>- Kiểm kê số lượng, chất lượng thực tế tài sản công ( CTĐ, C.trị , Tham mưu, Hậu cần, kỹ thuật) hiện có.</w:t>
            </w:r>
          </w:p>
        </w:tc>
        <w:tc>
          <w:tcPr>
            <w:tcW w:w="4615" w:type="dxa"/>
            <w:vAlign w:val="center"/>
          </w:tcPr>
          <w:p w:rsidR="00D73C94" w:rsidRPr="00923D7F" w:rsidRDefault="00D73C94" w:rsidP="00923D7F">
            <w:pPr>
              <w:tabs>
                <w:tab w:val="left" w:pos="2423"/>
                <w:tab w:val="center" w:pos="7569"/>
                <w:tab w:val="left" w:pos="10122"/>
              </w:tabs>
              <w:jc w:val="both"/>
              <w:rPr>
                <w:rFonts w:ascii="Times New Roman" w:hAnsi="Times New Roman"/>
                <w:sz w:val="24"/>
              </w:rPr>
            </w:pPr>
            <w:r w:rsidRPr="00923D7F">
              <w:rPr>
                <w:rFonts w:ascii="Times New Roman" w:hAnsi="Times New Roman"/>
                <w:b/>
                <w:sz w:val="24"/>
              </w:rPr>
              <w:t xml:space="preserve">- </w:t>
            </w:r>
            <w:r w:rsidRPr="00923D7F">
              <w:rPr>
                <w:rFonts w:ascii="Times New Roman" w:hAnsi="Times New Roman"/>
                <w:sz w:val="24"/>
              </w:rPr>
              <w:t xml:space="preserve">TBKT = 02 đ/c ( Mạnh, Hiếu); CTĐ = 01     ( Duy); HC-KT = 01đ/c ( Canh); </w:t>
            </w:r>
            <w:r w:rsidRPr="00923D7F">
              <w:rPr>
                <w:rFonts w:ascii="Times New Roman" w:hAnsi="Times New Roman"/>
                <w:b/>
                <w:sz w:val="24"/>
              </w:rPr>
              <w:t>Đ/c Hồ Hồng Phong – Tổ trưởng ( phụ trách chung)</w:t>
            </w:r>
          </w:p>
        </w:tc>
      </w:tr>
      <w:tr w:rsidR="00D73C94" w:rsidTr="00923D7F">
        <w:tc>
          <w:tcPr>
            <w:tcW w:w="1310" w:type="dxa"/>
            <w:vMerge/>
            <w:vAlign w:val="center"/>
          </w:tcPr>
          <w:p w:rsidR="00D73C94" w:rsidRPr="00923D7F" w:rsidRDefault="00D73C94" w:rsidP="00923D7F">
            <w:pPr>
              <w:tabs>
                <w:tab w:val="left" w:pos="2423"/>
                <w:tab w:val="center" w:pos="7569"/>
                <w:tab w:val="left" w:pos="10122"/>
              </w:tabs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75" w:type="dxa"/>
            <w:vAlign w:val="center"/>
          </w:tcPr>
          <w:p w:rsidR="00D73C94" w:rsidRPr="00333FE1" w:rsidRDefault="00D73C94" w:rsidP="00923D7F">
            <w:pPr>
              <w:tabs>
                <w:tab w:val="left" w:pos="2423"/>
                <w:tab w:val="center" w:pos="7569"/>
                <w:tab w:val="left" w:pos="10122"/>
              </w:tabs>
              <w:jc w:val="center"/>
              <w:rPr>
                <w:rFonts w:ascii="Times New Roman" w:hAnsi="Times New Roman"/>
                <w:b/>
                <w:sz w:val="24"/>
              </w:rPr>
            </w:pPr>
            <w:r w:rsidRPr="00333FE1">
              <w:rPr>
                <w:rFonts w:ascii="Times New Roman" w:hAnsi="Times New Roman"/>
                <w:b/>
                <w:sz w:val="24"/>
              </w:rPr>
              <w:t>Trung đội 5</w:t>
            </w:r>
          </w:p>
        </w:tc>
        <w:tc>
          <w:tcPr>
            <w:tcW w:w="1701" w:type="dxa"/>
          </w:tcPr>
          <w:p w:rsidR="00D73C94" w:rsidRPr="00923D7F" w:rsidRDefault="00D73C94" w:rsidP="00923D7F">
            <w:pPr>
              <w:tabs>
                <w:tab w:val="left" w:pos="2423"/>
                <w:tab w:val="center" w:pos="7569"/>
                <w:tab w:val="left" w:pos="10122"/>
              </w:tabs>
              <w:rPr>
                <w:rFonts w:ascii="Times New Roman" w:hAnsi="Times New Roman"/>
                <w:sz w:val="24"/>
              </w:rPr>
            </w:pPr>
            <w:r w:rsidRPr="00923D7F">
              <w:rPr>
                <w:rFonts w:ascii="Times New Roman" w:hAnsi="Times New Roman"/>
                <w:sz w:val="24"/>
              </w:rPr>
              <w:t>08.00 – 08.15</w:t>
            </w:r>
          </w:p>
          <w:p w:rsidR="00D73C94" w:rsidRPr="00923D7F" w:rsidRDefault="00D73C94" w:rsidP="00923D7F">
            <w:pPr>
              <w:tabs>
                <w:tab w:val="left" w:pos="2423"/>
                <w:tab w:val="center" w:pos="7569"/>
                <w:tab w:val="left" w:pos="10122"/>
              </w:tabs>
              <w:rPr>
                <w:rFonts w:ascii="Times New Roman" w:hAnsi="Times New Roman"/>
                <w:sz w:val="24"/>
              </w:rPr>
            </w:pPr>
            <w:r w:rsidRPr="00923D7F">
              <w:rPr>
                <w:rFonts w:ascii="Times New Roman" w:hAnsi="Times New Roman"/>
                <w:sz w:val="24"/>
              </w:rPr>
              <w:t>08.15 – 09.00</w:t>
            </w:r>
          </w:p>
          <w:p w:rsidR="00D73C94" w:rsidRPr="00923D7F" w:rsidRDefault="00D73C94" w:rsidP="00923D7F">
            <w:pPr>
              <w:tabs>
                <w:tab w:val="left" w:pos="2423"/>
                <w:tab w:val="center" w:pos="7569"/>
                <w:tab w:val="left" w:pos="10122"/>
              </w:tabs>
              <w:rPr>
                <w:rFonts w:ascii="Times New Roman" w:hAnsi="Times New Roman"/>
                <w:sz w:val="24"/>
              </w:rPr>
            </w:pPr>
          </w:p>
          <w:p w:rsidR="00D73C94" w:rsidRPr="00923D7F" w:rsidRDefault="00D73C94" w:rsidP="00923D7F">
            <w:pPr>
              <w:tabs>
                <w:tab w:val="left" w:pos="2423"/>
                <w:tab w:val="center" w:pos="7569"/>
                <w:tab w:val="left" w:pos="10122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923D7F">
              <w:rPr>
                <w:rFonts w:ascii="Times New Roman" w:hAnsi="Times New Roman"/>
                <w:sz w:val="24"/>
              </w:rPr>
              <w:t>09.00 – 10.00</w:t>
            </w:r>
          </w:p>
        </w:tc>
        <w:tc>
          <w:tcPr>
            <w:tcW w:w="5954" w:type="dxa"/>
          </w:tcPr>
          <w:p w:rsidR="00D73C94" w:rsidRPr="00923D7F" w:rsidRDefault="00D73C94" w:rsidP="00923D7F">
            <w:pPr>
              <w:tabs>
                <w:tab w:val="left" w:pos="2423"/>
                <w:tab w:val="center" w:pos="7569"/>
                <w:tab w:val="left" w:pos="10122"/>
              </w:tabs>
              <w:jc w:val="both"/>
              <w:rPr>
                <w:rFonts w:ascii="Times New Roman" w:hAnsi="Times New Roman"/>
                <w:sz w:val="24"/>
              </w:rPr>
            </w:pPr>
            <w:r w:rsidRPr="00923D7F">
              <w:rPr>
                <w:rFonts w:ascii="Times New Roman" w:hAnsi="Times New Roman"/>
                <w:b/>
                <w:sz w:val="24"/>
              </w:rPr>
              <w:t>-</w:t>
            </w:r>
            <w:r w:rsidRPr="00923D7F">
              <w:rPr>
                <w:rFonts w:ascii="Times New Roman" w:hAnsi="Times New Roman"/>
                <w:sz w:val="24"/>
              </w:rPr>
              <w:t xml:space="preserve"> Đối chiếu số lượng trên sổ sách</w:t>
            </w:r>
          </w:p>
          <w:p w:rsidR="00D73C94" w:rsidRPr="00923D7F" w:rsidRDefault="00D73C94" w:rsidP="00923D7F">
            <w:pPr>
              <w:tabs>
                <w:tab w:val="left" w:pos="2423"/>
                <w:tab w:val="center" w:pos="7569"/>
                <w:tab w:val="left" w:pos="10122"/>
              </w:tabs>
              <w:jc w:val="both"/>
              <w:rPr>
                <w:rFonts w:ascii="Times New Roman" w:hAnsi="Times New Roman"/>
                <w:sz w:val="24"/>
              </w:rPr>
            </w:pPr>
            <w:r w:rsidRPr="00923D7F">
              <w:rPr>
                <w:rFonts w:ascii="Times New Roman" w:hAnsi="Times New Roman"/>
                <w:sz w:val="24"/>
              </w:rPr>
              <w:t>- Kiểm kê số lượng, chất lượng thực tế tài sản công ( CTĐ, C.trị , Tham mưu, Hậu cần, kỹ thuật) hiện có.</w:t>
            </w:r>
          </w:p>
          <w:p w:rsidR="00D73C94" w:rsidRPr="00923D7F" w:rsidRDefault="00D73C94" w:rsidP="00923D7F">
            <w:pPr>
              <w:tabs>
                <w:tab w:val="left" w:pos="2423"/>
                <w:tab w:val="center" w:pos="7569"/>
                <w:tab w:val="left" w:pos="10122"/>
              </w:tabs>
              <w:jc w:val="both"/>
              <w:rPr>
                <w:rFonts w:ascii="Times New Roman" w:hAnsi="Times New Roman"/>
                <w:sz w:val="24"/>
              </w:rPr>
            </w:pPr>
            <w:r w:rsidRPr="00923D7F">
              <w:rPr>
                <w:rFonts w:ascii="Times New Roman" w:hAnsi="Times New Roman"/>
                <w:sz w:val="24"/>
              </w:rPr>
              <w:t>- Kiểm tra tài sản công Xe ô tô quân sự.</w:t>
            </w:r>
          </w:p>
        </w:tc>
        <w:tc>
          <w:tcPr>
            <w:tcW w:w="4615" w:type="dxa"/>
            <w:vAlign w:val="center"/>
          </w:tcPr>
          <w:p w:rsidR="00D73C94" w:rsidRPr="00923D7F" w:rsidRDefault="00D73C94" w:rsidP="00923D7F">
            <w:pPr>
              <w:tabs>
                <w:tab w:val="left" w:pos="2423"/>
                <w:tab w:val="center" w:pos="7569"/>
                <w:tab w:val="left" w:pos="10122"/>
              </w:tabs>
              <w:rPr>
                <w:rFonts w:ascii="Times New Roman" w:hAnsi="Times New Roman"/>
                <w:sz w:val="24"/>
              </w:rPr>
            </w:pPr>
            <w:r w:rsidRPr="00923D7F">
              <w:rPr>
                <w:rFonts w:ascii="Times New Roman" w:hAnsi="Times New Roman"/>
                <w:b/>
                <w:sz w:val="24"/>
              </w:rPr>
              <w:t xml:space="preserve">- </w:t>
            </w:r>
            <w:r w:rsidRPr="00923D7F">
              <w:rPr>
                <w:rFonts w:ascii="Times New Roman" w:hAnsi="Times New Roman"/>
                <w:sz w:val="24"/>
              </w:rPr>
              <w:t xml:space="preserve">TBKT = 02 đ/c ( Mạnh, Hiếu); CTĐ = 01     ( Duy); HC-KT = 01đ/c ( Canh); </w:t>
            </w:r>
          </w:p>
          <w:p w:rsidR="00D73C94" w:rsidRPr="00923D7F" w:rsidRDefault="00D73C94" w:rsidP="00923D7F">
            <w:pPr>
              <w:tabs>
                <w:tab w:val="left" w:pos="2423"/>
                <w:tab w:val="center" w:pos="7569"/>
                <w:tab w:val="left" w:pos="10122"/>
              </w:tabs>
              <w:rPr>
                <w:rFonts w:ascii="Times New Roman" w:hAnsi="Times New Roman"/>
                <w:b/>
                <w:sz w:val="24"/>
              </w:rPr>
            </w:pPr>
            <w:r w:rsidRPr="00923D7F">
              <w:rPr>
                <w:rFonts w:ascii="Times New Roman" w:hAnsi="Times New Roman"/>
                <w:b/>
                <w:sz w:val="24"/>
              </w:rPr>
              <w:t xml:space="preserve"> Đ/c Hồ Hồng Phong – Tổ trưởng ( phụ trách chung)</w:t>
            </w:r>
          </w:p>
        </w:tc>
      </w:tr>
      <w:tr w:rsidR="00D73C94" w:rsidTr="00923D7F">
        <w:tc>
          <w:tcPr>
            <w:tcW w:w="1310" w:type="dxa"/>
            <w:vMerge/>
            <w:vAlign w:val="center"/>
          </w:tcPr>
          <w:p w:rsidR="00D73C94" w:rsidRPr="00923D7F" w:rsidRDefault="00D73C94" w:rsidP="00923D7F">
            <w:pPr>
              <w:tabs>
                <w:tab w:val="left" w:pos="2423"/>
                <w:tab w:val="center" w:pos="7569"/>
                <w:tab w:val="left" w:pos="10122"/>
              </w:tabs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75" w:type="dxa"/>
            <w:vAlign w:val="center"/>
          </w:tcPr>
          <w:p w:rsidR="00D73C94" w:rsidRPr="00333FE1" w:rsidRDefault="00D73C94" w:rsidP="00923D7F">
            <w:pPr>
              <w:tabs>
                <w:tab w:val="left" w:pos="2423"/>
                <w:tab w:val="center" w:pos="7569"/>
                <w:tab w:val="left" w:pos="10122"/>
              </w:tabs>
              <w:jc w:val="center"/>
              <w:rPr>
                <w:rFonts w:ascii="Times New Roman" w:hAnsi="Times New Roman"/>
                <w:b/>
                <w:sz w:val="24"/>
              </w:rPr>
            </w:pPr>
            <w:r w:rsidRPr="00333FE1">
              <w:rPr>
                <w:rFonts w:ascii="Times New Roman" w:hAnsi="Times New Roman"/>
                <w:b/>
                <w:sz w:val="24"/>
              </w:rPr>
              <w:t>Trung đội 6</w:t>
            </w:r>
          </w:p>
        </w:tc>
        <w:tc>
          <w:tcPr>
            <w:tcW w:w="1701" w:type="dxa"/>
          </w:tcPr>
          <w:p w:rsidR="00D73C94" w:rsidRPr="00923D7F" w:rsidRDefault="00D73C94" w:rsidP="00923D7F">
            <w:pPr>
              <w:tabs>
                <w:tab w:val="left" w:pos="2423"/>
                <w:tab w:val="center" w:pos="7569"/>
                <w:tab w:val="left" w:pos="10122"/>
              </w:tabs>
              <w:rPr>
                <w:rFonts w:ascii="Times New Roman" w:hAnsi="Times New Roman"/>
                <w:sz w:val="24"/>
                <w:szCs w:val="24"/>
              </w:rPr>
            </w:pPr>
            <w:r w:rsidRPr="00923D7F">
              <w:rPr>
                <w:rFonts w:ascii="Times New Roman" w:hAnsi="Times New Roman"/>
                <w:sz w:val="24"/>
                <w:szCs w:val="24"/>
              </w:rPr>
              <w:t>10.00 – 10.15</w:t>
            </w:r>
          </w:p>
          <w:p w:rsidR="00D73C94" w:rsidRPr="00923D7F" w:rsidRDefault="00D73C94" w:rsidP="00923D7F">
            <w:pPr>
              <w:tabs>
                <w:tab w:val="left" w:pos="2423"/>
                <w:tab w:val="center" w:pos="7569"/>
                <w:tab w:val="left" w:pos="10122"/>
              </w:tabs>
              <w:rPr>
                <w:rFonts w:ascii="Times New Roman" w:hAnsi="Times New Roman"/>
                <w:sz w:val="24"/>
                <w:szCs w:val="24"/>
              </w:rPr>
            </w:pPr>
            <w:r w:rsidRPr="00923D7F">
              <w:rPr>
                <w:rFonts w:ascii="Times New Roman" w:hAnsi="Times New Roman"/>
                <w:sz w:val="24"/>
                <w:szCs w:val="24"/>
              </w:rPr>
              <w:t>10.15 – 11.00</w:t>
            </w:r>
          </w:p>
          <w:p w:rsidR="00D73C94" w:rsidRPr="00923D7F" w:rsidRDefault="00D73C94" w:rsidP="00923D7F">
            <w:pPr>
              <w:tabs>
                <w:tab w:val="left" w:pos="2423"/>
                <w:tab w:val="center" w:pos="7569"/>
                <w:tab w:val="left" w:pos="10122"/>
              </w:tabs>
              <w:rPr>
                <w:rFonts w:ascii="Times New Roman" w:hAnsi="Times New Roman"/>
                <w:sz w:val="24"/>
                <w:szCs w:val="24"/>
              </w:rPr>
            </w:pPr>
          </w:p>
          <w:p w:rsidR="00D73C94" w:rsidRPr="00923D7F" w:rsidRDefault="00D73C94" w:rsidP="00923D7F">
            <w:pPr>
              <w:tabs>
                <w:tab w:val="left" w:pos="2423"/>
                <w:tab w:val="center" w:pos="7569"/>
                <w:tab w:val="left" w:pos="10122"/>
              </w:tabs>
              <w:rPr>
                <w:rFonts w:ascii="Times New Roman" w:hAnsi="Times New Roman"/>
                <w:sz w:val="24"/>
                <w:szCs w:val="24"/>
              </w:rPr>
            </w:pPr>
            <w:r w:rsidRPr="00923D7F">
              <w:rPr>
                <w:rFonts w:ascii="Times New Roman" w:hAnsi="Times New Roman"/>
                <w:sz w:val="24"/>
                <w:szCs w:val="24"/>
              </w:rPr>
              <w:t>15.30 – 16.30</w:t>
            </w:r>
          </w:p>
        </w:tc>
        <w:tc>
          <w:tcPr>
            <w:tcW w:w="5954" w:type="dxa"/>
          </w:tcPr>
          <w:p w:rsidR="00D73C94" w:rsidRPr="00923D7F" w:rsidRDefault="00D73C94" w:rsidP="00923D7F">
            <w:pPr>
              <w:tabs>
                <w:tab w:val="left" w:pos="2423"/>
                <w:tab w:val="center" w:pos="7569"/>
                <w:tab w:val="left" w:pos="10122"/>
              </w:tabs>
              <w:jc w:val="both"/>
              <w:rPr>
                <w:rFonts w:ascii="Times New Roman" w:hAnsi="Times New Roman"/>
                <w:sz w:val="24"/>
              </w:rPr>
            </w:pPr>
            <w:r w:rsidRPr="00923D7F">
              <w:rPr>
                <w:rFonts w:ascii="Times New Roman" w:hAnsi="Times New Roman"/>
                <w:b/>
                <w:sz w:val="24"/>
              </w:rPr>
              <w:t>-</w:t>
            </w:r>
            <w:r w:rsidRPr="00923D7F">
              <w:rPr>
                <w:rFonts w:ascii="Times New Roman" w:hAnsi="Times New Roman"/>
                <w:sz w:val="24"/>
              </w:rPr>
              <w:t xml:space="preserve"> Đối chiếu số lượng trên sổ sách.</w:t>
            </w:r>
          </w:p>
          <w:p w:rsidR="00D73C94" w:rsidRPr="00923D7F" w:rsidRDefault="00D73C94" w:rsidP="00923D7F">
            <w:pPr>
              <w:tabs>
                <w:tab w:val="left" w:pos="2423"/>
                <w:tab w:val="center" w:pos="7569"/>
                <w:tab w:val="left" w:pos="10122"/>
              </w:tabs>
              <w:rPr>
                <w:rFonts w:ascii="Times New Roman" w:hAnsi="Times New Roman"/>
                <w:sz w:val="24"/>
              </w:rPr>
            </w:pPr>
            <w:r w:rsidRPr="00923D7F">
              <w:rPr>
                <w:rFonts w:ascii="Times New Roman" w:hAnsi="Times New Roman"/>
                <w:sz w:val="24"/>
              </w:rPr>
              <w:t>- Kiểm kê số lượng, chất lượng thực tế tài sản công ( CTĐ, C.trị , Tham mưu, Hậu cần, kỹ thuật) hiện có.</w:t>
            </w:r>
          </w:p>
          <w:p w:rsidR="00D73C94" w:rsidRPr="00923D7F" w:rsidRDefault="00D73C94" w:rsidP="00923D7F">
            <w:pPr>
              <w:tabs>
                <w:tab w:val="left" w:pos="2423"/>
                <w:tab w:val="center" w:pos="7569"/>
                <w:tab w:val="left" w:pos="10122"/>
              </w:tabs>
              <w:rPr>
                <w:rFonts w:ascii="Times New Roman" w:hAnsi="Times New Roman"/>
                <w:sz w:val="24"/>
              </w:rPr>
            </w:pPr>
            <w:r w:rsidRPr="00923D7F">
              <w:rPr>
                <w:rFonts w:ascii="Times New Roman" w:hAnsi="Times New Roman"/>
                <w:sz w:val="24"/>
              </w:rPr>
              <w:t>- Kiểm tra tài sản công Tổng trạm T</w:t>
            </w:r>
            <w:r>
              <w:rPr>
                <w:rFonts w:ascii="Times New Roman" w:hAnsi="Times New Roman"/>
                <w:sz w:val="24"/>
              </w:rPr>
              <w:t>hông tin Sư đoàn</w:t>
            </w:r>
            <w:r w:rsidRPr="00923D7F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4615" w:type="dxa"/>
            <w:vAlign w:val="center"/>
          </w:tcPr>
          <w:p w:rsidR="00D73C94" w:rsidRPr="00923D7F" w:rsidRDefault="00D73C94" w:rsidP="00923D7F">
            <w:pPr>
              <w:tabs>
                <w:tab w:val="left" w:pos="2423"/>
                <w:tab w:val="center" w:pos="7569"/>
                <w:tab w:val="left" w:pos="10122"/>
              </w:tabs>
              <w:rPr>
                <w:rFonts w:ascii="Times New Roman" w:hAnsi="Times New Roman"/>
                <w:sz w:val="24"/>
              </w:rPr>
            </w:pPr>
            <w:r w:rsidRPr="00923D7F">
              <w:rPr>
                <w:rFonts w:ascii="Times New Roman" w:hAnsi="Times New Roman"/>
                <w:b/>
                <w:sz w:val="24"/>
              </w:rPr>
              <w:t xml:space="preserve">- </w:t>
            </w:r>
            <w:r w:rsidRPr="00923D7F">
              <w:rPr>
                <w:rFonts w:ascii="Times New Roman" w:hAnsi="Times New Roman"/>
                <w:sz w:val="24"/>
              </w:rPr>
              <w:t>TBKT = 02 đ/c ( Mạnh, Hiếu); CTĐ = 01     ( Duy); HC-KT = 01đ/c ( Canh);</w:t>
            </w:r>
          </w:p>
          <w:p w:rsidR="00D73C94" w:rsidRPr="00923D7F" w:rsidRDefault="00D73C94" w:rsidP="00923D7F">
            <w:pPr>
              <w:tabs>
                <w:tab w:val="left" w:pos="2423"/>
                <w:tab w:val="center" w:pos="7569"/>
                <w:tab w:val="left" w:pos="10122"/>
              </w:tabs>
              <w:jc w:val="both"/>
              <w:rPr>
                <w:rFonts w:ascii="Times New Roman" w:hAnsi="Times New Roman"/>
                <w:b/>
                <w:sz w:val="24"/>
              </w:rPr>
            </w:pPr>
            <w:r w:rsidRPr="00923D7F">
              <w:rPr>
                <w:rFonts w:ascii="Times New Roman" w:hAnsi="Times New Roman"/>
                <w:sz w:val="24"/>
              </w:rPr>
              <w:t xml:space="preserve"> </w:t>
            </w:r>
            <w:r w:rsidRPr="00923D7F">
              <w:rPr>
                <w:rFonts w:ascii="Times New Roman" w:hAnsi="Times New Roman"/>
                <w:b/>
                <w:sz w:val="24"/>
              </w:rPr>
              <w:t>Đ/c Hồ Hồng Phong – Tổ trưởng ( phụ trách chung)</w:t>
            </w:r>
          </w:p>
        </w:tc>
      </w:tr>
      <w:tr w:rsidR="00D73C94" w:rsidTr="00923D7F">
        <w:tc>
          <w:tcPr>
            <w:tcW w:w="1310" w:type="dxa"/>
            <w:vMerge/>
            <w:vAlign w:val="center"/>
          </w:tcPr>
          <w:p w:rsidR="00D73C94" w:rsidRPr="00923D7F" w:rsidRDefault="00D73C94" w:rsidP="00923D7F">
            <w:pPr>
              <w:tabs>
                <w:tab w:val="left" w:pos="2423"/>
                <w:tab w:val="center" w:pos="7569"/>
                <w:tab w:val="left" w:pos="10122"/>
              </w:tabs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75" w:type="dxa"/>
            <w:vAlign w:val="center"/>
          </w:tcPr>
          <w:p w:rsidR="00D73C94" w:rsidRPr="00333FE1" w:rsidRDefault="00D73C94" w:rsidP="00923D7F">
            <w:pPr>
              <w:tabs>
                <w:tab w:val="left" w:pos="2423"/>
                <w:tab w:val="center" w:pos="7569"/>
                <w:tab w:val="left" w:pos="10122"/>
              </w:tabs>
              <w:jc w:val="center"/>
              <w:rPr>
                <w:rFonts w:ascii="Times New Roman" w:hAnsi="Times New Roman"/>
                <w:b/>
                <w:sz w:val="24"/>
              </w:rPr>
            </w:pPr>
            <w:r w:rsidRPr="00333FE1">
              <w:rPr>
                <w:rFonts w:ascii="Times New Roman" w:hAnsi="Times New Roman"/>
                <w:b/>
                <w:sz w:val="24"/>
              </w:rPr>
              <w:t>c.bộ</w:t>
            </w:r>
          </w:p>
        </w:tc>
        <w:tc>
          <w:tcPr>
            <w:tcW w:w="1701" w:type="dxa"/>
          </w:tcPr>
          <w:p w:rsidR="00D73C94" w:rsidRPr="00923D7F" w:rsidRDefault="00D73C94" w:rsidP="00923D7F">
            <w:pPr>
              <w:tabs>
                <w:tab w:val="left" w:pos="2423"/>
                <w:tab w:val="center" w:pos="7569"/>
                <w:tab w:val="left" w:pos="10122"/>
              </w:tabs>
              <w:rPr>
                <w:rFonts w:ascii="Times New Roman" w:hAnsi="Times New Roman"/>
                <w:sz w:val="24"/>
                <w:szCs w:val="24"/>
              </w:rPr>
            </w:pPr>
            <w:r w:rsidRPr="00923D7F">
              <w:rPr>
                <w:rFonts w:ascii="Times New Roman" w:hAnsi="Times New Roman"/>
                <w:sz w:val="24"/>
                <w:szCs w:val="24"/>
              </w:rPr>
              <w:t>11.00 – 11.30</w:t>
            </w:r>
          </w:p>
          <w:p w:rsidR="00D73C94" w:rsidRPr="00923D7F" w:rsidRDefault="00D73C94" w:rsidP="00923D7F">
            <w:pPr>
              <w:tabs>
                <w:tab w:val="left" w:pos="2423"/>
                <w:tab w:val="center" w:pos="7569"/>
                <w:tab w:val="left" w:pos="10122"/>
              </w:tabs>
              <w:rPr>
                <w:rFonts w:ascii="Times New Roman" w:hAnsi="Times New Roman"/>
                <w:sz w:val="24"/>
                <w:szCs w:val="24"/>
              </w:rPr>
            </w:pPr>
            <w:r w:rsidRPr="00923D7F">
              <w:rPr>
                <w:rFonts w:ascii="Times New Roman" w:hAnsi="Times New Roman"/>
                <w:sz w:val="24"/>
                <w:szCs w:val="24"/>
              </w:rPr>
              <w:t>13.30 – 14.30</w:t>
            </w:r>
          </w:p>
          <w:p w:rsidR="00D73C94" w:rsidRPr="00923D7F" w:rsidRDefault="00D73C94" w:rsidP="00923D7F">
            <w:pPr>
              <w:tabs>
                <w:tab w:val="left" w:pos="2423"/>
                <w:tab w:val="center" w:pos="7569"/>
                <w:tab w:val="left" w:pos="10122"/>
              </w:tabs>
              <w:rPr>
                <w:rFonts w:ascii="Times New Roman" w:hAnsi="Times New Roman"/>
                <w:sz w:val="24"/>
                <w:szCs w:val="24"/>
              </w:rPr>
            </w:pPr>
          </w:p>
          <w:p w:rsidR="00D73C94" w:rsidRPr="00923D7F" w:rsidRDefault="00D73C94" w:rsidP="00923D7F">
            <w:pPr>
              <w:tabs>
                <w:tab w:val="left" w:pos="2423"/>
                <w:tab w:val="center" w:pos="7569"/>
                <w:tab w:val="left" w:pos="10122"/>
              </w:tabs>
              <w:rPr>
                <w:rFonts w:ascii="Times New Roman" w:hAnsi="Times New Roman"/>
                <w:sz w:val="24"/>
                <w:szCs w:val="24"/>
              </w:rPr>
            </w:pPr>
            <w:r w:rsidRPr="00923D7F">
              <w:rPr>
                <w:rFonts w:ascii="Times New Roman" w:hAnsi="Times New Roman"/>
                <w:sz w:val="24"/>
                <w:szCs w:val="24"/>
              </w:rPr>
              <w:t>14.30 – 15.30</w:t>
            </w:r>
          </w:p>
        </w:tc>
        <w:tc>
          <w:tcPr>
            <w:tcW w:w="5954" w:type="dxa"/>
          </w:tcPr>
          <w:p w:rsidR="00D73C94" w:rsidRPr="00923D7F" w:rsidRDefault="00D73C94" w:rsidP="00923D7F">
            <w:pPr>
              <w:tabs>
                <w:tab w:val="left" w:pos="2423"/>
                <w:tab w:val="center" w:pos="7569"/>
                <w:tab w:val="left" w:pos="10122"/>
              </w:tabs>
              <w:jc w:val="both"/>
              <w:rPr>
                <w:rFonts w:ascii="Times New Roman" w:hAnsi="Times New Roman"/>
                <w:sz w:val="24"/>
              </w:rPr>
            </w:pPr>
            <w:r w:rsidRPr="00923D7F">
              <w:rPr>
                <w:rFonts w:ascii="Times New Roman" w:hAnsi="Times New Roman"/>
                <w:b/>
                <w:sz w:val="24"/>
              </w:rPr>
              <w:t>-</w:t>
            </w:r>
            <w:r w:rsidRPr="00923D7F">
              <w:rPr>
                <w:rFonts w:ascii="Times New Roman" w:hAnsi="Times New Roman"/>
                <w:sz w:val="24"/>
              </w:rPr>
              <w:t xml:space="preserve"> Đối chiếu số lượng trên sổ sách.</w:t>
            </w:r>
          </w:p>
          <w:p w:rsidR="00D73C94" w:rsidRPr="00923D7F" w:rsidRDefault="00D73C94" w:rsidP="00923D7F">
            <w:pPr>
              <w:tabs>
                <w:tab w:val="left" w:pos="2423"/>
                <w:tab w:val="center" w:pos="7569"/>
                <w:tab w:val="left" w:pos="10122"/>
              </w:tabs>
              <w:rPr>
                <w:rFonts w:ascii="Times New Roman" w:hAnsi="Times New Roman"/>
                <w:sz w:val="24"/>
              </w:rPr>
            </w:pPr>
            <w:r w:rsidRPr="00923D7F">
              <w:rPr>
                <w:rFonts w:ascii="Times New Roman" w:hAnsi="Times New Roman"/>
                <w:sz w:val="24"/>
              </w:rPr>
              <w:t>- Kiểm kê số lượng, chất lượng thực tế tài sản công ( CTĐ, C.trị , Tham mưu, Hậu cần, kỹ thuật) hiện có.</w:t>
            </w:r>
          </w:p>
          <w:p w:rsidR="00D73C94" w:rsidRPr="00923D7F" w:rsidRDefault="00D73C94" w:rsidP="00923D7F">
            <w:pPr>
              <w:tabs>
                <w:tab w:val="left" w:pos="2423"/>
                <w:tab w:val="center" w:pos="7569"/>
                <w:tab w:val="left" w:pos="10122"/>
              </w:tabs>
              <w:rPr>
                <w:rFonts w:ascii="Times New Roman" w:hAnsi="Times New Roman"/>
                <w:sz w:val="24"/>
              </w:rPr>
            </w:pPr>
            <w:r w:rsidRPr="00923D7F">
              <w:rPr>
                <w:rFonts w:ascii="Times New Roman" w:hAnsi="Times New Roman"/>
                <w:sz w:val="24"/>
              </w:rPr>
              <w:t>- Kiểm kê, VK-TBKT</w:t>
            </w:r>
            <w:r>
              <w:rPr>
                <w:rFonts w:ascii="Times New Roman" w:hAnsi="Times New Roman"/>
                <w:sz w:val="24"/>
              </w:rPr>
              <w:t xml:space="preserve"> kho Đại đội</w:t>
            </w:r>
          </w:p>
          <w:p w:rsidR="00D73C94" w:rsidRPr="00923D7F" w:rsidRDefault="00D73C94" w:rsidP="00923D7F">
            <w:pPr>
              <w:tabs>
                <w:tab w:val="left" w:pos="2423"/>
                <w:tab w:val="center" w:pos="7569"/>
                <w:tab w:val="left" w:pos="10122"/>
              </w:tabs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4615" w:type="dxa"/>
            <w:vAlign w:val="center"/>
          </w:tcPr>
          <w:p w:rsidR="00D73C94" w:rsidRPr="00923D7F" w:rsidRDefault="00D73C94" w:rsidP="00923D7F">
            <w:pPr>
              <w:tabs>
                <w:tab w:val="left" w:pos="2423"/>
                <w:tab w:val="center" w:pos="7569"/>
                <w:tab w:val="left" w:pos="10122"/>
              </w:tabs>
              <w:rPr>
                <w:rFonts w:ascii="Times New Roman" w:hAnsi="Times New Roman"/>
                <w:sz w:val="24"/>
              </w:rPr>
            </w:pPr>
            <w:r w:rsidRPr="00923D7F">
              <w:rPr>
                <w:rFonts w:ascii="Times New Roman" w:hAnsi="Times New Roman"/>
                <w:b/>
                <w:sz w:val="24"/>
              </w:rPr>
              <w:t xml:space="preserve">- </w:t>
            </w:r>
            <w:r w:rsidRPr="00923D7F">
              <w:rPr>
                <w:rFonts w:ascii="Times New Roman" w:hAnsi="Times New Roman"/>
                <w:sz w:val="24"/>
              </w:rPr>
              <w:t xml:space="preserve">TBKT = 02 đ/c ( Mạnh, Hiếu); CTĐ = 01     ( Duy); HC-KT = 01đ/c ( Canh); </w:t>
            </w:r>
          </w:p>
          <w:p w:rsidR="00D73C94" w:rsidRPr="00923D7F" w:rsidRDefault="00D73C94" w:rsidP="00923D7F">
            <w:pPr>
              <w:tabs>
                <w:tab w:val="left" w:pos="2423"/>
                <w:tab w:val="center" w:pos="7569"/>
                <w:tab w:val="left" w:pos="10122"/>
              </w:tabs>
              <w:jc w:val="both"/>
              <w:rPr>
                <w:rFonts w:ascii="Times New Roman" w:hAnsi="Times New Roman"/>
                <w:b/>
                <w:sz w:val="24"/>
              </w:rPr>
            </w:pPr>
            <w:r w:rsidRPr="00923D7F">
              <w:rPr>
                <w:rFonts w:ascii="Times New Roman" w:hAnsi="Times New Roman"/>
                <w:b/>
                <w:sz w:val="24"/>
              </w:rPr>
              <w:t>Đ/c Hồ Hồng Phong – Tổ trưởng ( phụ trách chung)</w:t>
            </w:r>
          </w:p>
        </w:tc>
      </w:tr>
    </w:tbl>
    <w:p w:rsidR="00D73C94" w:rsidRPr="000E3B1C" w:rsidRDefault="00D73C94" w:rsidP="000E3B1C">
      <w:pPr>
        <w:tabs>
          <w:tab w:val="left" w:pos="1011"/>
        </w:tabs>
        <w:rPr>
          <w:rFonts w:ascii="Times New Roman" w:hAnsi="Times New Roman"/>
        </w:rPr>
      </w:pPr>
    </w:p>
    <w:tbl>
      <w:tblPr>
        <w:tblW w:w="0" w:type="auto"/>
        <w:tblInd w:w="817" w:type="dxa"/>
        <w:tblLook w:val="00A0"/>
      </w:tblPr>
      <w:tblGrid>
        <w:gridCol w:w="3119"/>
        <w:gridCol w:w="6300"/>
        <w:gridCol w:w="4047"/>
      </w:tblGrid>
      <w:tr w:rsidR="00D73C94" w:rsidTr="00923D7F">
        <w:tc>
          <w:tcPr>
            <w:tcW w:w="3119" w:type="dxa"/>
          </w:tcPr>
          <w:p w:rsidR="00D73C94" w:rsidRPr="00923D7F" w:rsidRDefault="00D73C94" w:rsidP="000E3B1C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923D7F">
              <w:rPr>
                <w:rFonts w:ascii="Times New Roman" w:hAnsi="Times New Roman"/>
                <w:b/>
                <w:i/>
                <w:sz w:val="24"/>
                <w:szCs w:val="24"/>
              </w:rPr>
              <w:t>Nơi nhận:</w:t>
            </w:r>
          </w:p>
          <w:p w:rsidR="00D73C94" w:rsidRPr="00923D7F" w:rsidRDefault="00D73C94" w:rsidP="000E3B1C">
            <w:pPr>
              <w:rPr>
                <w:rFonts w:ascii="Times New Roman" w:hAnsi="Times New Roman"/>
                <w:sz w:val="24"/>
                <w:szCs w:val="24"/>
              </w:rPr>
            </w:pPr>
            <w:r w:rsidRPr="00923D7F">
              <w:rPr>
                <w:rFonts w:ascii="Times New Roman" w:hAnsi="Times New Roman"/>
                <w:sz w:val="24"/>
                <w:szCs w:val="24"/>
              </w:rPr>
              <w:t>- CH/d 02</w:t>
            </w:r>
          </w:p>
          <w:p w:rsidR="00D73C94" w:rsidRPr="00923D7F" w:rsidRDefault="00D73C94" w:rsidP="000E3B1C">
            <w:pPr>
              <w:rPr>
                <w:rFonts w:ascii="Times New Roman" w:hAnsi="Times New Roman"/>
                <w:sz w:val="22"/>
                <w:szCs w:val="22"/>
              </w:rPr>
            </w:pPr>
            <w:r w:rsidRPr="00923D7F">
              <w:rPr>
                <w:rFonts w:ascii="Times New Roman" w:hAnsi="Times New Roman"/>
                <w:sz w:val="22"/>
                <w:szCs w:val="22"/>
              </w:rPr>
              <w:t>- Lưu: ĐV, P03.</w:t>
            </w:r>
          </w:p>
          <w:p w:rsidR="00D73C94" w:rsidRPr="00923D7F" w:rsidRDefault="00D73C94" w:rsidP="00923D7F">
            <w:pPr>
              <w:tabs>
                <w:tab w:val="left" w:pos="1011"/>
              </w:tabs>
              <w:rPr>
                <w:rFonts w:ascii="Times New Roman" w:hAnsi="Times New Roman"/>
              </w:rPr>
            </w:pPr>
          </w:p>
        </w:tc>
        <w:tc>
          <w:tcPr>
            <w:tcW w:w="6300" w:type="dxa"/>
          </w:tcPr>
          <w:p w:rsidR="00D73C94" w:rsidRPr="00923D7F" w:rsidRDefault="00D73C94" w:rsidP="00923D7F">
            <w:pPr>
              <w:tabs>
                <w:tab w:val="left" w:pos="1011"/>
              </w:tabs>
              <w:rPr>
                <w:rFonts w:ascii="Times New Roman" w:hAnsi="Times New Roman"/>
              </w:rPr>
            </w:pPr>
            <w:bookmarkStart w:id="0" w:name="_GoBack"/>
            <w:bookmarkEnd w:id="0"/>
          </w:p>
        </w:tc>
        <w:tc>
          <w:tcPr>
            <w:tcW w:w="4047" w:type="dxa"/>
          </w:tcPr>
          <w:p w:rsidR="00D73C94" w:rsidRPr="00923D7F" w:rsidRDefault="00D73C94" w:rsidP="00923D7F">
            <w:pPr>
              <w:tabs>
                <w:tab w:val="left" w:pos="1011"/>
              </w:tabs>
              <w:jc w:val="center"/>
              <w:rPr>
                <w:rFonts w:ascii="Times New Roman" w:hAnsi="Times New Roman"/>
                <w:b/>
              </w:rPr>
            </w:pPr>
            <w:r w:rsidRPr="00923D7F">
              <w:rPr>
                <w:rFonts w:ascii="Times New Roman" w:hAnsi="Times New Roman"/>
                <w:b/>
              </w:rPr>
              <w:t>TỔ TRƯỞNG TỔ KIỂM KÊ</w:t>
            </w:r>
          </w:p>
          <w:p w:rsidR="00D73C94" w:rsidRPr="00923D7F" w:rsidRDefault="00D73C94" w:rsidP="00923D7F">
            <w:pPr>
              <w:tabs>
                <w:tab w:val="left" w:pos="1011"/>
              </w:tabs>
              <w:jc w:val="center"/>
              <w:rPr>
                <w:rFonts w:ascii="Times New Roman" w:hAnsi="Times New Roman"/>
                <w:b/>
              </w:rPr>
            </w:pPr>
          </w:p>
          <w:p w:rsidR="00D73C94" w:rsidRPr="00923D7F" w:rsidRDefault="00D73C94" w:rsidP="00923D7F">
            <w:pPr>
              <w:tabs>
                <w:tab w:val="left" w:pos="1011"/>
              </w:tabs>
              <w:jc w:val="center"/>
              <w:rPr>
                <w:rFonts w:ascii="Times New Roman" w:hAnsi="Times New Roman"/>
                <w:b/>
              </w:rPr>
            </w:pPr>
          </w:p>
          <w:p w:rsidR="00D73C94" w:rsidRPr="00923D7F" w:rsidRDefault="00D73C94" w:rsidP="00923D7F">
            <w:pPr>
              <w:tabs>
                <w:tab w:val="left" w:pos="1011"/>
              </w:tabs>
              <w:rPr>
                <w:rFonts w:ascii="Times New Roman" w:hAnsi="Times New Roman"/>
                <w:b/>
              </w:rPr>
            </w:pPr>
          </w:p>
          <w:p w:rsidR="00D73C94" w:rsidRPr="00923D7F" w:rsidRDefault="00D73C94" w:rsidP="00923D7F">
            <w:pPr>
              <w:tabs>
                <w:tab w:val="left" w:pos="1011"/>
              </w:tabs>
              <w:jc w:val="center"/>
              <w:rPr>
                <w:rFonts w:ascii="Times New Roman" w:hAnsi="Times New Roman"/>
              </w:rPr>
            </w:pPr>
            <w:r w:rsidRPr="00923D7F">
              <w:rPr>
                <w:rFonts w:ascii="Times New Roman" w:hAnsi="Times New Roman"/>
                <w:b/>
              </w:rPr>
              <w:t>Thượng uý Hồ Hồng Phong</w:t>
            </w:r>
          </w:p>
        </w:tc>
      </w:tr>
    </w:tbl>
    <w:p w:rsidR="00D73C94" w:rsidRPr="000E3B1C" w:rsidRDefault="00D73C94" w:rsidP="000E3B1C">
      <w:pPr>
        <w:tabs>
          <w:tab w:val="left" w:pos="1011"/>
        </w:tabs>
        <w:rPr>
          <w:rFonts w:ascii="Times New Roman" w:hAnsi="Times New Roman"/>
        </w:rPr>
      </w:pPr>
    </w:p>
    <w:sectPr w:rsidR="00D73C94" w:rsidRPr="000E3B1C" w:rsidSect="00E348C1">
      <w:pgSz w:w="16840" w:h="11907" w:orient="landscape" w:code="9"/>
      <w:pgMar w:top="737" w:right="567" w:bottom="454" w:left="907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704BD"/>
    <w:multiLevelType w:val="hybridMultilevel"/>
    <w:tmpl w:val="669E2318"/>
    <w:lvl w:ilvl="0" w:tplc="59301E5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394FE4"/>
    <w:multiLevelType w:val="hybridMultilevel"/>
    <w:tmpl w:val="EEAE2340"/>
    <w:lvl w:ilvl="0" w:tplc="C638D99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A04C61"/>
    <w:multiLevelType w:val="hybridMultilevel"/>
    <w:tmpl w:val="8182E97A"/>
    <w:lvl w:ilvl="0" w:tplc="DEF4B71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40"/>
  <w:drawingGridVerticalSpacing w:val="381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F210D"/>
    <w:rsid w:val="000E3B1C"/>
    <w:rsid w:val="002A479B"/>
    <w:rsid w:val="00333FE1"/>
    <w:rsid w:val="003E346F"/>
    <w:rsid w:val="004C34CE"/>
    <w:rsid w:val="004F210D"/>
    <w:rsid w:val="00623225"/>
    <w:rsid w:val="007720C3"/>
    <w:rsid w:val="00923D7F"/>
    <w:rsid w:val="009E0573"/>
    <w:rsid w:val="00A240FB"/>
    <w:rsid w:val="00CC5EF1"/>
    <w:rsid w:val="00D73C94"/>
    <w:rsid w:val="00DA6F59"/>
    <w:rsid w:val="00E348C1"/>
    <w:rsid w:val="00F90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ountry-region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79B"/>
    <w:rPr>
      <w:rFonts w:ascii=".VnTime" w:eastAsia="Times New Roman" w:hAnsi=".VnTime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F210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7720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62</TotalTime>
  <Pages>2</Pages>
  <Words>267</Words>
  <Characters>1524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PHONG</dc:creator>
  <cp:keywords/>
  <dc:description/>
  <cp:lastModifiedBy>ADMIN</cp:lastModifiedBy>
  <cp:revision>4</cp:revision>
  <cp:lastPrinted>2021-12-31T13:33:00Z</cp:lastPrinted>
  <dcterms:created xsi:type="dcterms:W3CDTF">2021-12-21T07:15:00Z</dcterms:created>
  <dcterms:modified xsi:type="dcterms:W3CDTF">2021-12-31T13:36:00Z</dcterms:modified>
</cp:coreProperties>
</file>