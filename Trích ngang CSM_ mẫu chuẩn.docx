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0"/>
        <w:gridCol w:w="1153"/>
        <w:gridCol w:w="1444"/>
        <w:gridCol w:w="950"/>
        <w:gridCol w:w="945"/>
        <w:gridCol w:w="632"/>
        <w:gridCol w:w="952"/>
        <w:gridCol w:w="837"/>
        <w:gridCol w:w="1017"/>
        <w:gridCol w:w="1587"/>
        <w:gridCol w:w="963"/>
      </w:tblGrid>
      <w:tr w:rsidR="00D23D2B" w:rsidRPr="00FC1962" w:rsidTr="00F602B6">
        <w:trPr>
          <w:cantSplit/>
          <w:tblHeader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TT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Họ đệm tên khai sinh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Họ tên thường dùng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3. Số hiệu quân nhân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Ngày tháng năm sinh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Cấp bậc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3. Ngày cấp thẻ quân nhân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Chức vụ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Ngày nhận chức vụ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Nhập ngũ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Xuất ngũ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Ngày vào đoàn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Ngày vào Đảng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3. Ngày chính thức</w:t>
            </w: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Thành phần gia đình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Dân tộc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3. Tôn giáo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Văn hóa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Ngoại ngữ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3. Sức khỏe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Quê quán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Trú quán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3. Khi cần báo tin cho ai, ở đâu, Sđt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1. Họ tên cha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2. Họ tên mẹ</w:t>
            </w:r>
          </w:p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3. Họ tên vợ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FC1962">
              <w:rPr>
                <w:b/>
                <w:bCs/>
                <w:sz w:val="16"/>
                <w:szCs w:val="16"/>
                <w:lang w:val="en-US"/>
              </w:rPr>
              <w:t>Ghi chú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Bùi Đức Hoàng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15/3/2004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Bằng Doãn,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Bùi Xuân Viết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Thị Xuân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Mẹ: 0396642994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Kiều Văn Hiếu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07/6/2004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Bằng Doãn,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Kiều Văn Hưng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Thu Thúy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Mẹ: 0384106473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Hoàng Long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01/6/2004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Bằng Doãn,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Văn Tính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Thanh Huyền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Mẹ: 0944651489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Trần Văn Hiếu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07/12/2005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Bằng Doãn,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Trần Văn Cường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Sang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Mẹ: 0963254061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 xml:space="preserve">Bùi Hải </w:t>
            </w:r>
            <w:smartTag w:uri="urn:schemas-microsoft-com:office:smarttags" w:element="place">
              <w:smartTag w:uri="urn:schemas-microsoft-com:office:smarttags" w:element="country-region">
                <w:r w:rsidRPr="00FC1962">
                  <w:rPr>
                    <w:sz w:val="16"/>
                    <w:szCs w:val="16"/>
                    <w:lang w:val="en-US"/>
                  </w:rPr>
                  <w:t>Nam</w:t>
                </w:r>
              </w:smartTag>
            </w:smartTag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26/12/2004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 xml:space="preserve">Bằng </w:t>
            </w:r>
            <w:r w:rsidRPr="00FC1962">
              <w:rPr>
                <w:sz w:val="16"/>
                <w:szCs w:val="16"/>
                <w:lang w:val="en-US"/>
              </w:rPr>
              <w:t>Luân</w:t>
            </w:r>
            <w:r w:rsidRPr="00FC1962">
              <w:rPr>
                <w:sz w:val="16"/>
                <w:szCs w:val="16"/>
              </w:rPr>
              <w:t>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Bùi Quang Hưng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Bùi Thị Vi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0977524138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Tiến Mạnh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18/9/2005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 xml:space="preserve">Bằng </w:t>
            </w:r>
            <w:r w:rsidRPr="00FC1962">
              <w:rPr>
                <w:sz w:val="16"/>
                <w:szCs w:val="16"/>
                <w:lang w:val="en-US"/>
              </w:rPr>
              <w:t>Luân</w:t>
            </w:r>
            <w:r w:rsidRPr="00FC1962">
              <w:rPr>
                <w:sz w:val="16"/>
                <w:szCs w:val="16"/>
              </w:rPr>
              <w:t>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FC1962">
            <w:pPr>
              <w:pStyle w:val="NoSpacing"/>
              <w:jc w:val="center"/>
              <w:rPr>
                <w:rFonts w:ascii="Times New Roman" w:hAnsi="Times New Roman"/>
                <w:spacing w:val="-8"/>
                <w:sz w:val="16"/>
                <w:szCs w:val="16"/>
              </w:rPr>
            </w:pPr>
            <w:r w:rsidRPr="00FC1962">
              <w:rPr>
                <w:rFonts w:ascii="Times New Roman" w:hAnsi="Times New Roman"/>
                <w:spacing w:val="-8"/>
                <w:sz w:val="16"/>
                <w:szCs w:val="16"/>
              </w:rPr>
              <w:t>Nguyễn Văn Ngọc</w:t>
            </w:r>
          </w:p>
          <w:p w:rsidR="00D23D2B" w:rsidRPr="00FC1962" w:rsidRDefault="00D23D2B" w:rsidP="005647A3">
            <w:pPr>
              <w:rPr>
                <w:spacing w:val="-8"/>
                <w:sz w:val="16"/>
                <w:szCs w:val="16"/>
              </w:rPr>
            </w:pPr>
            <w:r w:rsidRPr="00FC1962">
              <w:rPr>
                <w:spacing w:val="-8"/>
                <w:sz w:val="16"/>
                <w:szCs w:val="16"/>
              </w:rPr>
              <w:t>Nguyễn Thị Hồng Nhung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10"/>
                <w:w w:val="90"/>
                <w:sz w:val="16"/>
                <w:szCs w:val="16"/>
                <w:lang w:val="en-US"/>
              </w:rPr>
              <w:t>Bố: 0384025977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Vũ Tuấn Anh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25/5/2005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 xml:space="preserve">Bằng </w:t>
            </w:r>
            <w:r w:rsidRPr="00FC1962">
              <w:rPr>
                <w:sz w:val="16"/>
                <w:szCs w:val="16"/>
                <w:lang w:val="en-US"/>
              </w:rPr>
              <w:t>Luân</w:t>
            </w:r>
            <w:r w:rsidRPr="00FC1962">
              <w:rPr>
                <w:sz w:val="16"/>
                <w:szCs w:val="16"/>
              </w:rPr>
              <w:t>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Vũ Tá Sinh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Nguyễn Thị Tình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0376015395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Quang Huy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11/6/2002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 xml:space="preserve">Bằng </w:t>
            </w:r>
            <w:r w:rsidRPr="00FC1962">
              <w:rPr>
                <w:sz w:val="16"/>
                <w:szCs w:val="16"/>
                <w:lang w:val="en-US"/>
              </w:rPr>
              <w:t>Luân</w:t>
            </w:r>
            <w:r w:rsidRPr="00FC1962">
              <w:rPr>
                <w:sz w:val="16"/>
                <w:szCs w:val="16"/>
              </w:rPr>
              <w:t>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Nguyễn Mạnh Hà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Đặng Thị Hằng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0987495306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pacing w:val="-8"/>
                <w:sz w:val="16"/>
                <w:szCs w:val="16"/>
                <w:lang w:val="en-US"/>
              </w:rPr>
            </w:pPr>
            <w:r w:rsidRPr="00FC1962">
              <w:rPr>
                <w:spacing w:val="-8"/>
                <w:sz w:val="16"/>
                <w:szCs w:val="16"/>
                <w:lang w:val="en-US"/>
              </w:rPr>
              <w:t>Nguyễn Khánh Duy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pacing w:val="-8"/>
                <w:sz w:val="16"/>
                <w:szCs w:val="16"/>
                <w:lang w:val="en-US"/>
              </w:rPr>
            </w:pPr>
            <w:r w:rsidRPr="00FC1962">
              <w:rPr>
                <w:spacing w:val="-8"/>
                <w:sz w:val="16"/>
                <w:szCs w:val="16"/>
                <w:lang w:val="en-US"/>
              </w:rPr>
              <w:t>12/10/2005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8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 xml:space="preserve">Bằng </w:t>
            </w:r>
            <w:r w:rsidRPr="00FC1962">
              <w:rPr>
                <w:sz w:val="16"/>
                <w:szCs w:val="16"/>
                <w:lang w:val="en-US"/>
              </w:rPr>
              <w:t>Luân</w:t>
            </w:r>
            <w:r w:rsidRPr="00FC1962">
              <w:rPr>
                <w:sz w:val="16"/>
                <w:szCs w:val="16"/>
              </w:rPr>
              <w:t>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pacing w:val="-6"/>
                <w:sz w:val="16"/>
                <w:szCs w:val="16"/>
              </w:rPr>
            </w:pPr>
            <w:r w:rsidRPr="00FC1962">
              <w:rPr>
                <w:spacing w:val="-6"/>
                <w:sz w:val="16"/>
                <w:szCs w:val="16"/>
              </w:rPr>
              <w:t>Nguyễn Văn Phi</w:t>
            </w:r>
          </w:p>
          <w:p w:rsidR="00D23D2B" w:rsidRPr="00FC1962" w:rsidRDefault="00D23D2B" w:rsidP="005647A3">
            <w:pPr>
              <w:rPr>
                <w:spacing w:val="-6"/>
                <w:sz w:val="16"/>
                <w:szCs w:val="16"/>
              </w:rPr>
            </w:pPr>
            <w:r w:rsidRPr="00FC1962">
              <w:rPr>
                <w:spacing w:val="-6"/>
                <w:sz w:val="16"/>
                <w:szCs w:val="16"/>
              </w:rPr>
              <w:t>Dương Thị yến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bCs/>
                <w:spacing w:val="-8"/>
                <w:sz w:val="16"/>
                <w:szCs w:val="16"/>
                <w:lang w:val="en-US"/>
              </w:rPr>
              <w:t>Bố: 0974474659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color w:val="000000"/>
                <w:sz w:val="16"/>
                <w:szCs w:val="16"/>
                <w:lang w:val="en-US"/>
              </w:rPr>
            </w:pPr>
            <w:r w:rsidRPr="00FC1962">
              <w:rPr>
                <w:color w:val="000000"/>
                <w:sz w:val="16"/>
                <w:szCs w:val="16"/>
                <w:lang w:val="en-US"/>
              </w:rPr>
              <w:t>Trần Đại Nghĩa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color w:val="000000"/>
                <w:sz w:val="16"/>
                <w:szCs w:val="16"/>
                <w:lang w:val="en-US"/>
              </w:rPr>
            </w:pPr>
            <w:r w:rsidRPr="00FC1962">
              <w:rPr>
                <w:color w:val="000000"/>
                <w:sz w:val="16"/>
                <w:szCs w:val="16"/>
                <w:lang w:val="en-US"/>
              </w:rPr>
              <w:t>12/10/2004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000000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 xml:space="preserve">Bằng </w:t>
            </w:r>
            <w:r w:rsidRPr="00FC1962">
              <w:rPr>
                <w:sz w:val="16"/>
                <w:szCs w:val="16"/>
                <w:lang w:val="en-US"/>
              </w:rPr>
              <w:t>Luân</w:t>
            </w:r>
            <w:r w:rsidRPr="00FC1962">
              <w:rPr>
                <w:sz w:val="16"/>
                <w:szCs w:val="16"/>
              </w:rPr>
              <w:t>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Trần Ngọc Giang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Bùi Thị Thủy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0969312390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Me:0962604674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Văn Phong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16/02/2005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 xml:space="preserve">Bằng </w:t>
            </w:r>
            <w:r w:rsidRPr="00FC1962">
              <w:rPr>
                <w:sz w:val="16"/>
                <w:szCs w:val="16"/>
                <w:lang w:val="en-US"/>
              </w:rPr>
              <w:t>Luân</w:t>
            </w:r>
            <w:r w:rsidRPr="00FC1962">
              <w:rPr>
                <w:sz w:val="16"/>
                <w:szCs w:val="16"/>
              </w:rPr>
              <w:t>, Đoan Hùng,</w:t>
            </w:r>
            <w:r w:rsidRPr="00FC1962">
              <w:rPr>
                <w:sz w:val="16"/>
                <w:szCs w:val="16"/>
                <w:lang w:val="en-US"/>
              </w:rPr>
              <w:t xml:space="preserve"> </w:t>
            </w: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Nguyễn Văn Duyên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Lê Thị Nga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0379616881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10"/>
                <w:w w:val="90"/>
                <w:sz w:val="16"/>
                <w:szCs w:val="16"/>
                <w:lang w:val="en-US"/>
              </w:rPr>
              <w:t>Bố chết 2015 ung thư gan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pacing w:val="-8"/>
                <w:sz w:val="16"/>
                <w:szCs w:val="16"/>
                <w:lang w:val="en-US"/>
              </w:rPr>
            </w:pPr>
            <w:r w:rsidRPr="00FC1962">
              <w:rPr>
                <w:spacing w:val="-8"/>
                <w:sz w:val="16"/>
                <w:szCs w:val="16"/>
                <w:lang w:val="en-US"/>
              </w:rPr>
              <w:t>Nguyễn Tiến Đạt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pacing w:val="-8"/>
                <w:sz w:val="16"/>
                <w:szCs w:val="16"/>
                <w:lang w:val="en-US"/>
              </w:rPr>
            </w:pPr>
            <w:r w:rsidRPr="00FC1962">
              <w:rPr>
                <w:spacing w:val="-8"/>
                <w:sz w:val="16"/>
                <w:szCs w:val="16"/>
                <w:lang w:val="en-US"/>
              </w:rPr>
              <w:t>29/8/2005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8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Chân Mộng,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Xuân Ngà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Hoàng Thị Thủy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pacing w:val="-20"/>
                <w:sz w:val="16"/>
                <w:szCs w:val="16"/>
                <w:lang w:val="en-US"/>
              </w:rPr>
            </w:pPr>
            <w:r w:rsidRPr="00FC1962">
              <w:rPr>
                <w:spacing w:val="-20"/>
                <w:sz w:val="16"/>
                <w:szCs w:val="16"/>
                <w:lang w:val="en-US"/>
              </w:rPr>
              <w:t>Bố: 0386451178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20"/>
                <w:sz w:val="16"/>
                <w:szCs w:val="16"/>
                <w:lang w:val="en-US"/>
              </w:rPr>
              <w:t>Mẹ: 0333262897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Thanh Phương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12/9/2005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Chí Đám,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Nguyễn Thanh Xuân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Đoàn Thị Cường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0342923963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0869336681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Phạm Đức Long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14/6/2005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Chí Đám,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Phạm Hữu Thư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Tô Thị Toàn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0969600864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Trần Ngọc Sơn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23/8/2004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bCs/>
                <w:spacing w:val="-8"/>
                <w:sz w:val="16"/>
                <w:szCs w:val="16"/>
                <w:lang w:val="en-US"/>
              </w:rPr>
            </w:pPr>
            <w:r w:rsidRPr="00FC1962">
              <w:rPr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8/12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Chí Đám,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Phạm Hữu Thư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Tô Thị Toàn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0969600864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Phùng Quang Tiến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01/5/2005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7/12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Chí Đám,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Phùng Ngọc Chính</w:t>
            </w:r>
          </w:p>
          <w:p w:rsidR="00D23D2B" w:rsidRPr="00FC1962" w:rsidRDefault="00D23D2B" w:rsidP="005647A3">
            <w:pPr>
              <w:rPr>
                <w:bCs/>
                <w:sz w:val="16"/>
                <w:szCs w:val="16"/>
              </w:rPr>
            </w:pPr>
            <w:r w:rsidRPr="00FC1962">
              <w:rPr>
                <w:bCs/>
                <w:sz w:val="16"/>
                <w:szCs w:val="16"/>
              </w:rPr>
              <w:t>Phan Thị Hồng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0961684244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Đoàn Xuân Trường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24/10/2003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bCs/>
                <w:spacing w:val="-8"/>
                <w:sz w:val="16"/>
                <w:szCs w:val="16"/>
                <w:lang w:val="en-US"/>
              </w:rPr>
            </w:pPr>
            <w:r w:rsidRPr="00FC1962">
              <w:rPr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8/12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Chí Đám,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Đoàn Văn Trịnh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Nguyễn Thị Trang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10"/>
                <w:w w:val="90"/>
                <w:sz w:val="16"/>
                <w:szCs w:val="16"/>
                <w:lang w:val="en-US"/>
              </w:rPr>
              <w:t>Bố: 0985117179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FC1962">
            <w:pPr>
              <w:tabs>
                <w:tab w:val="left" w:pos="-108"/>
                <w:tab w:val="left" w:pos="12758"/>
              </w:tabs>
              <w:rPr>
                <w:color w:val="000000"/>
                <w:spacing w:val="-14"/>
                <w:sz w:val="16"/>
                <w:szCs w:val="16"/>
                <w:lang w:val="fr-FR"/>
              </w:rPr>
            </w:pPr>
            <w:r w:rsidRPr="00FC1962">
              <w:rPr>
                <w:color w:val="000000"/>
                <w:spacing w:val="-14"/>
                <w:sz w:val="16"/>
                <w:szCs w:val="16"/>
                <w:lang w:val="fr-FR"/>
              </w:rPr>
              <w:t>Lê Văn Tiến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color w:val="000000"/>
                <w:spacing w:val="-14"/>
                <w:sz w:val="16"/>
                <w:szCs w:val="16"/>
                <w:lang w:val="fr-FR"/>
              </w:rPr>
            </w:pPr>
            <w:r w:rsidRPr="00FC1962">
              <w:rPr>
                <w:color w:val="000000"/>
                <w:spacing w:val="-14"/>
                <w:sz w:val="16"/>
                <w:szCs w:val="16"/>
                <w:lang w:val="fr-FR"/>
              </w:rPr>
              <w:t>5/11/2005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000000"/>
                <w:spacing w:val="-14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Ca Đình, Đoan Hùng,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pacing w:val="-10"/>
                <w:sz w:val="16"/>
                <w:szCs w:val="16"/>
              </w:rPr>
            </w:pPr>
            <w:r w:rsidRPr="00FC1962">
              <w:rPr>
                <w:spacing w:val="-10"/>
                <w:sz w:val="16"/>
                <w:szCs w:val="16"/>
              </w:rPr>
              <w:t>Lê Văn Duẩn</w:t>
            </w:r>
          </w:p>
          <w:p w:rsidR="00D23D2B" w:rsidRPr="00FC1962" w:rsidRDefault="00D23D2B" w:rsidP="005647A3">
            <w:pPr>
              <w:rPr>
                <w:spacing w:val="-10"/>
                <w:sz w:val="16"/>
                <w:szCs w:val="16"/>
              </w:rPr>
            </w:pPr>
            <w:r w:rsidRPr="00FC1962">
              <w:rPr>
                <w:spacing w:val="-10"/>
                <w:sz w:val="16"/>
                <w:szCs w:val="16"/>
              </w:rPr>
              <w:t>Nguyễn Thị Thúy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10"/>
                <w:sz w:val="16"/>
                <w:szCs w:val="16"/>
              </w:rPr>
              <w:t>B</w:t>
            </w:r>
            <w:r w:rsidRPr="00FC1962">
              <w:rPr>
                <w:spacing w:val="-10"/>
                <w:sz w:val="16"/>
                <w:szCs w:val="16"/>
                <w:lang w:val="en-US"/>
              </w:rPr>
              <w:t>ố: 0984707348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bố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H Đức Mạnh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29/11/2005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bCs/>
                <w:spacing w:val="-8"/>
                <w:sz w:val="16"/>
                <w:szCs w:val="16"/>
                <w:lang w:val="en-US"/>
              </w:rPr>
            </w:pPr>
            <w:r w:rsidRPr="00FC1962">
              <w:rPr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10/12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Hợp Nhất, Đoan Hùng,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Mạnh Hùng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Hồng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0399651977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20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FC1962">
            <w:pPr>
              <w:tabs>
                <w:tab w:val="left" w:pos="-108"/>
                <w:tab w:val="left" w:pos="12758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Sơn Trà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23/02/2005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bCs/>
                <w:spacing w:val="-8"/>
                <w:sz w:val="16"/>
                <w:szCs w:val="16"/>
                <w:lang w:val="en-US"/>
              </w:rPr>
            </w:pPr>
            <w:r w:rsidRPr="00FC1962">
              <w:rPr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Hợp Nhất, Đoan Hùng,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Nguyễn Văn Sơn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Nguyễn Thị Hà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20"/>
                <w:sz w:val="16"/>
                <w:szCs w:val="16"/>
                <w:lang w:val="en-US"/>
              </w:rPr>
              <w:t>Bố: 0583171732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pacing w:val="-8"/>
                <w:sz w:val="16"/>
                <w:szCs w:val="16"/>
                <w:lang w:val="en-US"/>
              </w:rPr>
            </w:pPr>
            <w:r w:rsidRPr="00FC1962">
              <w:rPr>
                <w:spacing w:val="-8"/>
                <w:sz w:val="16"/>
                <w:szCs w:val="16"/>
                <w:lang w:val="en-US"/>
              </w:rPr>
              <w:t>Đặng Quốc Anh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8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pacing w:val="-8"/>
                <w:sz w:val="16"/>
                <w:szCs w:val="16"/>
                <w:lang w:val="en-US"/>
              </w:rPr>
            </w:pPr>
          </w:p>
          <w:p w:rsidR="00D23D2B" w:rsidRPr="00FC1962" w:rsidRDefault="00D23D2B" w:rsidP="005647A3">
            <w:pPr>
              <w:rPr>
                <w:spacing w:val="-8"/>
                <w:sz w:val="16"/>
                <w:szCs w:val="16"/>
                <w:lang w:val="en-US"/>
              </w:rPr>
            </w:pPr>
            <w:r w:rsidRPr="00FC1962">
              <w:rPr>
                <w:spacing w:val="-8"/>
                <w:sz w:val="16"/>
                <w:szCs w:val="16"/>
                <w:lang w:val="en-US"/>
              </w:rPr>
              <w:t>27/2/2005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8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Hợp Nhất, Đoan Hùng,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Đặng Hồng Quân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Trần Thị Lợi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0349935837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0342824671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Hà Thanh An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21/7/2005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Hợp Nhất, Đoan Hùng,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Hà Tuấn Khanh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Hà Thị Tuyến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pacing w:val="-20"/>
                <w:sz w:val="16"/>
                <w:szCs w:val="16"/>
                <w:lang w:val="en-US"/>
              </w:rPr>
            </w:pPr>
            <w:r w:rsidRPr="00FC1962">
              <w:rPr>
                <w:spacing w:val="-20"/>
                <w:sz w:val="16"/>
                <w:szCs w:val="16"/>
                <w:lang w:val="en-US"/>
              </w:rPr>
              <w:t>Bố: 0965881116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pacing w:val="-20"/>
                <w:sz w:val="16"/>
                <w:szCs w:val="16"/>
                <w:lang w:val="en-US"/>
              </w:rPr>
              <w:t>Me: 0973581355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Vũ Xuân Hinh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10/12/2005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Dao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eastAsia="vi-VN"/>
              </w:rPr>
            </w:pPr>
            <w:r w:rsidRPr="00FC1962">
              <w:rPr>
                <w:sz w:val="16"/>
                <w:szCs w:val="16"/>
                <w:lang w:eastAsia="vi-VN"/>
              </w:rPr>
              <w:t>Hợp Nhất, Đoan Hùng,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Vũ Văn Khuê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Triệu Thị Thơm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Bố:0868644802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0387371005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Lương Văn Sang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08/12/2005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Hùng Long,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Lương Văn Thái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Lương Thị Nguyệt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0327756781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0386670176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Hộ nghèo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Khuất Văn Đạt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25/12/2005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Ngọc Quan,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Khuất Văn Ngọc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Phạm Thị Hồng Thúy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0965905732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mẹ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Tiến Đạt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07/01/2005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10/12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Hùng Long,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Văn Tuấn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Phan Thị Huệ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0981139036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Đinh Minh Dương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27/9/2005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Ngọc Quan,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Đinh Minh Giang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Hà Thị Quê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0977895808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Thành Tâm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09/3/2005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Phúc Lai,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Thanh Hoài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Vân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Bố: 0963526603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29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Huy Hoàng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23/12/2004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Tiêu Sơn,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Văn Hợp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Quỳnh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0365582541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30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Vũ Duy Bảo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09/06/2005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Tiêu Sơn,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Vũ Quang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Hành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0976008045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Mẹ:0981329486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  <w:lang w:val="en-US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Nguyễn Đức Hải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  <w:lang w:val="en-US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08/3/2005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  <w:lang w:val="en-US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color w:val="FF0000"/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Ca Đình,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Nguyễn Thị Bích Phượng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Mẹ: 0963977826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Con ngoài giá thú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Hà Quốc Việt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23/3/2005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Phúc Lai,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Hà Tiến An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Vũ Thị Hải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0352723394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Mẹ:0329635187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Hoàng Giang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06/2/2005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Tiêu Sơn,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Ngọc Sơn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Trần Thị Nga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0384336270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Lê Mạnh Quang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16/05/2004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Phúc Lai,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Văn hợp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Bùi Thị Yên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0972500057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chết, hộ cận nghèo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Văn Chiến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09/4/2001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Phúc Lai,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Văn Thắng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Đặng Thị Hoa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Kiều Trinh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Bố:034070829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0346635073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Vợ mang thai 4 tháng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Quang Khải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07/5/2005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Tiêu Sơn,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Đại Đồng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Kim Oanh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086992195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Văn Ngọc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05/7/2005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Hùng Xuyên,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Thị Nhàn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0338810948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 chết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Hộ Nghèo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Trần Văn Đại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02/1/2001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Cao Lan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Minh Phú,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Văn Hà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Trần Thị Nho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0395034075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chết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39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Khánh Hoàng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07/4/2005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Hùng Xuyên,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Tiến Quân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Hoàng Thị Thu Hiền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0382187783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 0967044287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40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Phan Ngọc Quân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22/8/2002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Hùng Xuyên,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Phan Mạnh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Oanh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0977923133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Mẹ:0348975509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41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Tạ Quang Huy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05/1/2004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Hùng Xuyên,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Tạ Quang Tiến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Đặng Thị Lý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0392957439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Mẹ:0961082475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42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Vũ Quang Huy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02/10/2005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Minh Huy,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Vũ Văn Trường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Hoàng Yến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Huyền Trang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Bố: 0984064261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Mẹ: 0348706174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Vợ mang thai tháng thứ 9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43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Văn Hoàng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30/12/2004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Hùng Xuyên,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Văn Chỉ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Trần Thị Thắm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Bố;0395729630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Mẹ; 0334762258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44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Đàm Vĩnh Hưng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08/10/2005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Cao Lan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Hùng Xuyên,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Đàm Văn Xuân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Thị Lê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0974235105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45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Nguyễn Hồng Quân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14/6/2005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DC6B98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Hùng Xuyên,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Văn  Hải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Cao Thị Hiện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Bố: 0983164650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Mẹ:0399738922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46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 xml:space="preserve">Lê </w:t>
            </w:r>
            <w:smartTag w:uri="urn:schemas-microsoft-com:office:smarttags" w:element="place">
              <w:smartTag w:uri="urn:schemas-microsoft-com:office:smarttags" w:element="country-region">
                <w:r w:rsidRPr="00FC1962">
                  <w:rPr>
                    <w:sz w:val="16"/>
                    <w:szCs w:val="16"/>
                    <w:lang w:val="en-US"/>
                  </w:rPr>
                  <w:t>Nam</w:t>
                </w:r>
              </w:smartTag>
            </w:smartTag>
            <w:r w:rsidRPr="00FC1962">
              <w:rPr>
                <w:sz w:val="16"/>
                <w:szCs w:val="16"/>
                <w:lang w:val="en-US"/>
              </w:rPr>
              <w:t xml:space="preserve"> Quốc Vương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25/10/2005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DC6B98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Minh Phú,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Nam Hải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Tiến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0335026175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 chết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47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  <w:lang w:val="en-US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Nguyễn Minh Tiến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  <w:lang w:val="en-US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02/9/2005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DC6B98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  <w:lang w:val="en-US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color w:val="FF0000"/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Ngọc Quan,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color w:val="FF0000"/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Nguyễn Xuân Tân</w:t>
            </w:r>
          </w:p>
          <w:p w:rsidR="00D23D2B" w:rsidRPr="00FC1962" w:rsidRDefault="00D23D2B" w:rsidP="005647A3">
            <w:pPr>
              <w:rPr>
                <w:color w:val="FF0000"/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Nguyễn Thu Luyến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  <w:lang w:val="en-US"/>
              </w:rPr>
              <w:t>Bố: 0376173338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color w:val="FF0000"/>
                <w:sz w:val="16"/>
                <w:szCs w:val="16"/>
              </w:rPr>
              <w:t>Mẹ chết, ở với bố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48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Đỗ Quang Huy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25/6/2005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Cao Lan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Phú Lâm,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Đỗ Thanh Long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Lương Thị yên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Bố:0977119065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0389950515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bố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49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Đỗ Ngọc Hải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23/6/2005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8/12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Phú Lâm,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Đỗ Văn Năm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Mai Thị Phương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Bố: 0388979351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bố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Phạm Minh Hoàng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25/9/2005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Phú Lâm,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Phạm Thanh Toàn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Tạ Thị Hảo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0989790282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 0394303769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Trần Phi Hùng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02/4/2005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Phú Lâm,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Trần Lê Mạnh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Thiệp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Bố; 0948693222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0344315382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Bùi Xuân Vinh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10/11/2005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Phú Lâm,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Bùi Minh Quâng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Bùi Thị Thúy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0975209807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0347730107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Ngọc Lâm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22/8/2005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Phú Lâm,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Thế Sơn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Trần Thị Thanh Xuyên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0958576773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0354909458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Chu Văn Chiến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16/10/2005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Phú Lâm,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Chu Văn Trường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Vũ Thị Tuất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Bố: 0984285771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Chí Hưng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02/12/2005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Đồn,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Văn Thích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Thùy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0963675936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0387543795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mẹ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Phạm Xuân Vương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30/9/2005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Cao Lan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Sóc Đăng,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Phạm Văn Duyên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Hoàng Thị Hào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0986408176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 chết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Bùi Ngọc Tâm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16/9/2001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Du,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Bùi Thái Lâm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Thị Hồng Son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Bố: 0384583424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Đã đi nhật xklđ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Thành Công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15/7/2004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Du,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Thiện Tú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Đặng Thị Thu Huyền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0342316027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0328750093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59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Cao Mạnh Cường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15/12/2001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Du,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Cao Văn Quang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Nhuần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0985925772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0963248574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Phạm Văn Sáng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21/4/2005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Du,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Phạm Văn Dũng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Hoàng Thị Phương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Bố: 0369094124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Mẹ chết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Việt Hoàng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02/1/2005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Minh Tiến,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Đình Dũng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Lương Thế Vinh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0982425391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0338684085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Phạm Quyết Chiến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06/6/2003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TT Đoan Hùng,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Phạm Minh Dân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Vũ Thị Thúy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0975957875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0352059872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Đặng Trung Thành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19/10/2004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Minh Tiến,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Đặng Trung Kiên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Bích Ngọc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0973514671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Mẹ:0387015984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Phan Anh Tuấn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03/11/2005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Du,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Phan Trung Thành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Ngô Thị Định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0978662786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0983683922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Trần Ngọc Hiếu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24/5/2005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10/12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Thọ Sơn,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Trần Ngọc Nam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Ngọc Mai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0977892122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0986398920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Văn Triệu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17/04/2005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Yên Kiện,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Văn Trung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Thị Hồng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0961064079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0971916562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Duy Hoàng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20/8/2005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Vụ Quang,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Quốc Huy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Tiền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0399229753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Bố chết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Huy Hoàn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24/10/2005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Yên Kiện,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Nguyễn Đức Tiến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Hán Thị Bích Hậu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0528085226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mẹ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69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Đỗ Mạnh Dũng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22/8/2005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Vụ Quang,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Đỗ Xuân Lãm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Bùi Thị Hương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0334621808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mẹ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Hộ nghèo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Tạ Quang Minh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02/12/2005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Bằng Doãn,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Tạ Văn Cương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Huệ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0385726055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0384625080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71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Huỳnh Tiến Dũng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26/10/2005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Yên Kiện,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Huỳnh Văn Cấm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Mai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0346446122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Bố chết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72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pacing w:val="-10"/>
                <w:sz w:val="16"/>
                <w:szCs w:val="16"/>
                <w:lang w:val="en-US"/>
              </w:rPr>
            </w:pPr>
            <w:r w:rsidRPr="00FC1962">
              <w:rPr>
                <w:spacing w:val="-10"/>
                <w:sz w:val="16"/>
                <w:szCs w:val="16"/>
                <w:lang w:val="en-US"/>
              </w:rPr>
              <w:t>Nguyễn Đức Trường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17/9/2005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Vụ Quang,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Đức Thắng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Lã Thị Hường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0867629203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73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Văn Yên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28/6/2003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Yên Kiện,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Văn Hòa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Phan Thị Đảm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Bố: 097380474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Mẹ chết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74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Lê Thành Huân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09/1/2005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8/12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Đồn,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Khương Duy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Phạm Thị Thu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0387560138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bố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75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Văn Bảo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13/3/2003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Tiên Sơn,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Đức Cường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Thẩm Thị Thủy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0376114745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Bố mẹ ly hôn, ở với mẹ</w:t>
            </w: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76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Nguyễn Ngọc Linh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22/7/2004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8/12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Vân Đồn,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Văn Luyên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Nguyễn Thị Huyền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Mẹ: 0369912337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Bố: 0353082623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Đào Minh Quang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18/7/2005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Tây Cốc,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Đào Quang Vinh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Trần Thị Thu Trang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0399038145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0332706782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Lê Ngọc Hải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05/8/2005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7/12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Tây Cốc, Đoan Hùng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Lê Quang Liêm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Đỗ Thị Phượng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Bố: 0977662574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Mẹ: 03377094149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  <w:tr w:rsidR="00D23D2B" w:rsidRPr="00FC1962" w:rsidTr="00F602B6">
        <w:trPr>
          <w:cantSplit/>
        </w:trPr>
        <w:tc>
          <w:tcPr>
            <w:tcW w:w="43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79</w:t>
            </w:r>
          </w:p>
        </w:tc>
        <w:tc>
          <w:tcPr>
            <w:tcW w:w="1153" w:type="dxa"/>
            <w:vAlign w:val="center"/>
          </w:tcPr>
          <w:p w:rsidR="00D23D2B" w:rsidRPr="00FC1962" w:rsidRDefault="00D23D2B" w:rsidP="005647A3">
            <w:pPr>
              <w:rPr>
                <w:spacing w:val="-14"/>
                <w:sz w:val="16"/>
                <w:szCs w:val="16"/>
                <w:lang w:val="en-US"/>
              </w:rPr>
            </w:pPr>
            <w:r w:rsidRPr="00FC1962">
              <w:rPr>
                <w:spacing w:val="-14"/>
                <w:sz w:val="16"/>
                <w:szCs w:val="16"/>
                <w:lang w:val="en-US"/>
              </w:rPr>
              <w:t>Phạm Đức Hùng Sơn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08/8/2005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CS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Kinh</w:t>
            </w:r>
          </w:p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Vân Đồn, Đoan Hùng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Phú Thọ</w:t>
            </w:r>
          </w:p>
        </w:tc>
        <w:tc>
          <w:tcPr>
            <w:tcW w:w="1587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Phạm Văn Bằng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</w:rPr>
              <w:t>Phạm Thị Hoàng</w:t>
            </w:r>
          </w:p>
          <w:p w:rsidR="00D23D2B" w:rsidRPr="00FC1962" w:rsidRDefault="00D23D2B" w:rsidP="00FC1962">
            <w:pPr>
              <w:tabs>
                <w:tab w:val="left" w:pos="-1053"/>
                <w:tab w:val="left" w:pos="2580"/>
              </w:tabs>
              <w:rPr>
                <w:sz w:val="16"/>
                <w:szCs w:val="16"/>
                <w:lang w:val="en-US"/>
              </w:rPr>
            </w:pPr>
            <w:r w:rsidRPr="00FC1962">
              <w:rPr>
                <w:sz w:val="16"/>
                <w:szCs w:val="16"/>
                <w:lang w:val="en-US"/>
              </w:rPr>
              <w:t>Mẹ: 0329666627</w:t>
            </w:r>
          </w:p>
          <w:p w:rsidR="00D23D2B" w:rsidRPr="00FC1962" w:rsidRDefault="00D23D2B" w:rsidP="005647A3">
            <w:pPr>
              <w:rPr>
                <w:sz w:val="16"/>
                <w:szCs w:val="16"/>
              </w:rPr>
            </w:pPr>
            <w:r w:rsidRPr="00FC1962">
              <w:rPr>
                <w:sz w:val="16"/>
                <w:szCs w:val="16"/>
                <w:lang w:val="en-US"/>
              </w:rPr>
              <w:t>Bố: 0365035855</w:t>
            </w:r>
          </w:p>
        </w:tc>
        <w:tc>
          <w:tcPr>
            <w:tcW w:w="963" w:type="dxa"/>
            <w:vAlign w:val="center"/>
          </w:tcPr>
          <w:p w:rsidR="00D23D2B" w:rsidRPr="00FC1962" w:rsidRDefault="00D23D2B" w:rsidP="005647A3">
            <w:pPr>
              <w:rPr>
                <w:sz w:val="16"/>
                <w:szCs w:val="16"/>
              </w:rPr>
            </w:pPr>
          </w:p>
        </w:tc>
      </w:tr>
    </w:tbl>
    <w:p w:rsidR="00D23D2B" w:rsidRPr="00571851" w:rsidRDefault="00D23D2B">
      <w:pPr>
        <w:rPr>
          <w:sz w:val="16"/>
          <w:szCs w:val="16"/>
        </w:rPr>
      </w:pPr>
    </w:p>
    <w:sectPr w:rsidR="00D23D2B" w:rsidRPr="00571851" w:rsidSect="00CA58AE">
      <w:pgSz w:w="11906" w:h="16838" w:code="9"/>
      <w:pgMar w:top="1418" w:right="397" w:bottom="1134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552B"/>
    <w:rsid w:val="00002512"/>
    <w:rsid w:val="000854FE"/>
    <w:rsid w:val="000D3DF0"/>
    <w:rsid w:val="000F3837"/>
    <w:rsid w:val="00123764"/>
    <w:rsid w:val="00152920"/>
    <w:rsid w:val="003C54A5"/>
    <w:rsid w:val="00523862"/>
    <w:rsid w:val="00542A72"/>
    <w:rsid w:val="005647A3"/>
    <w:rsid w:val="00571851"/>
    <w:rsid w:val="005D7EC3"/>
    <w:rsid w:val="0060721F"/>
    <w:rsid w:val="007547DA"/>
    <w:rsid w:val="00851B08"/>
    <w:rsid w:val="008B6349"/>
    <w:rsid w:val="00916137"/>
    <w:rsid w:val="00981E37"/>
    <w:rsid w:val="009E315C"/>
    <w:rsid w:val="00A138F4"/>
    <w:rsid w:val="00A6552B"/>
    <w:rsid w:val="00AD2923"/>
    <w:rsid w:val="00B50991"/>
    <w:rsid w:val="00B721ED"/>
    <w:rsid w:val="00CA58AE"/>
    <w:rsid w:val="00D23D2B"/>
    <w:rsid w:val="00DC6B98"/>
    <w:rsid w:val="00F602B6"/>
    <w:rsid w:val="00F64405"/>
    <w:rsid w:val="00FB2179"/>
    <w:rsid w:val="00FC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1F"/>
    <w:pPr>
      <w:jc w:val="center"/>
    </w:pPr>
    <w:rPr>
      <w:sz w:val="28"/>
      <w:lang w:val="vi-V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6552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5D7EC3"/>
    <w:rPr>
      <w:rFonts w:ascii="Arial" w:hAnsi="Arial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156</TotalTime>
  <Pages>5</Pages>
  <Words>2014</Words>
  <Characters>11481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ADMIN</cp:lastModifiedBy>
  <cp:revision>7</cp:revision>
  <dcterms:created xsi:type="dcterms:W3CDTF">2024-03-01T13:44:00Z</dcterms:created>
  <dcterms:modified xsi:type="dcterms:W3CDTF">2024-03-04T13:36:00Z</dcterms:modified>
</cp:coreProperties>
</file>